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641F" w14:textId="77777777" w:rsidR="001A1586" w:rsidRPr="00453B6A" w:rsidRDefault="001A1586" w:rsidP="00832C56">
      <w:pPr>
        <w:jc w:val="center"/>
      </w:pPr>
      <w:r w:rsidRPr="00453B6A">
        <w:t>Министерство образования Республики Беларусь</w:t>
      </w:r>
    </w:p>
    <w:p w14:paraId="56D2E468" w14:textId="77777777" w:rsidR="001A1586" w:rsidRDefault="001A1586" w:rsidP="00832C56">
      <w:pPr>
        <w:jc w:val="center"/>
      </w:pPr>
    </w:p>
    <w:p w14:paraId="7391603D" w14:textId="77777777" w:rsidR="001A1586" w:rsidRPr="00453B6A" w:rsidRDefault="001A1586" w:rsidP="00832C56">
      <w:pPr>
        <w:jc w:val="center"/>
      </w:pPr>
      <w:r w:rsidRPr="00453B6A">
        <w:t>Учреждение образования</w:t>
      </w:r>
    </w:p>
    <w:p w14:paraId="2B260B08" w14:textId="77777777" w:rsidR="001A1586" w:rsidRPr="00453B6A" w:rsidRDefault="001A1586" w:rsidP="00832C56">
      <w:pPr>
        <w:jc w:val="center"/>
      </w:pPr>
      <w:r w:rsidRPr="00453B6A">
        <w:t>БЕЛОРУССКИЙ ГОСУДАРСТВЕННЫЙ УНИВЕРСИТЕТ</w:t>
      </w:r>
    </w:p>
    <w:p w14:paraId="6D8209F2" w14:textId="77777777" w:rsidR="001A1586" w:rsidRPr="00453B6A" w:rsidRDefault="001A1586" w:rsidP="00832C56">
      <w:pPr>
        <w:jc w:val="center"/>
      </w:pPr>
      <w:r w:rsidRPr="00453B6A">
        <w:t>ИНФОРМАТИКИ И РАДИОЭЛЕКТРОНИКИ</w:t>
      </w:r>
    </w:p>
    <w:p w14:paraId="30C4732A" w14:textId="77777777" w:rsidR="001A1586" w:rsidRPr="00453B6A" w:rsidRDefault="001A1586" w:rsidP="00832C56">
      <w:pPr>
        <w:jc w:val="center"/>
      </w:pPr>
    </w:p>
    <w:p w14:paraId="7B82DB9C" w14:textId="77777777" w:rsidR="001A1586" w:rsidRPr="00453B6A" w:rsidRDefault="001A1586" w:rsidP="00832C56">
      <w:pPr>
        <w:jc w:val="center"/>
      </w:pPr>
      <w:r w:rsidRPr="00453B6A">
        <w:t>Факультет компьютерных систем и сетей</w:t>
      </w:r>
    </w:p>
    <w:p w14:paraId="662FE934" w14:textId="77777777" w:rsidR="001A1586" w:rsidRPr="00453B6A" w:rsidRDefault="001A1586" w:rsidP="00832C56">
      <w:pPr>
        <w:jc w:val="center"/>
      </w:pPr>
    </w:p>
    <w:p w14:paraId="571261B5" w14:textId="77777777" w:rsidR="001A1586" w:rsidRPr="00453B6A" w:rsidRDefault="001A1586" w:rsidP="00832C56">
      <w:pPr>
        <w:jc w:val="center"/>
      </w:pPr>
      <w:r w:rsidRPr="00453B6A">
        <w:t>Кафедра электронных вычислительных машин</w:t>
      </w:r>
    </w:p>
    <w:p w14:paraId="773B3338" w14:textId="77777777" w:rsidR="001A1586" w:rsidRPr="00453B6A" w:rsidRDefault="001A1586" w:rsidP="00832C56">
      <w:pPr>
        <w:jc w:val="center"/>
      </w:pPr>
    </w:p>
    <w:p w14:paraId="3528DCB6" w14:textId="77777777" w:rsidR="001A1586" w:rsidRPr="00453B6A" w:rsidRDefault="001A1586" w:rsidP="00832C56">
      <w:pPr>
        <w:jc w:val="center"/>
      </w:pPr>
      <w:r w:rsidRPr="00453B6A">
        <w:t xml:space="preserve">Дисциплина: </w:t>
      </w:r>
      <w:r>
        <w:t>Системы хранения данных</w:t>
      </w:r>
    </w:p>
    <w:p w14:paraId="7BA80536" w14:textId="77777777" w:rsidR="001A1586" w:rsidRDefault="001A1586" w:rsidP="00832C56">
      <w:pPr>
        <w:jc w:val="center"/>
      </w:pPr>
    </w:p>
    <w:p w14:paraId="77DCD350" w14:textId="77777777" w:rsidR="001A1586" w:rsidRDefault="001A1586" w:rsidP="00832C56">
      <w:pPr>
        <w:jc w:val="center"/>
      </w:pPr>
    </w:p>
    <w:p w14:paraId="6DA39713" w14:textId="77777777" w:rsidR="001A1586" w:rsidRDefault="001A1586" w:rsidP="00832C56">
      <w:pPr>
        <w:jc w:val="center"/>
      </w:pPr>
    </w:p>
    <w:p w14:paraId="37E7AD36" w14:textId="77777777" w:rsidR="001A1586" w:rsidRDefault="001A1586" w:rsidP="00832C56">
      <w:pPr>
        <w:jc w:val="center"/>
      </w:pPr>
    </w:p>
    <w:p w14:paraId="4DECCD74" w14:textId="77777777" w:rsidR="001A1586" w:rsidRDefault="001A1586" w:rsidP="00832C56">
      <w:pPr>
        <w:jc w:val="center"/>
      </w:pPr>
    </w:p>
    <w:p w14:paraId="1092B702" w14:textId="77777777" w:rsidR="001A1586" w:rsidRDefault="001A1586" w:rsidP="00832C56">
      <w:pPr>
        <w:jc w:val="center"/>
      </w:pPr>
    </w:p>
    <w:p w14:paraId="67836F5D" w14:textId="77777777" w:rsidR="001A1586" w:rsidRDefault="001A1586" w:rsidP="00832C56">
      <w:pPr>
        <w:jc w:val="center"/>
      </w:pPr>
    </w:p>
    <w:p w14:paraId="38541FFF" w14:textId="77777777" w:rsidR="001A1586" w:rsidRDefault="001A1586" w:rsidP="00832C56">
      <w:pPr>
        <w:jc w:val="center"/>
      </w:pPr>
    </w:p>
    <w:p w14:paraId="0E5C51FB" w14:textId="77777777" w:rsidR="001A1586" w:rsidRDefault="001A1586" w:rsidP="00832C56">
      <w:pPr>
        <w:jc w:val="center"/>
      </w:pPr>
      <w:r>
        <w:t>ОТЧЕТ</w:t>
      </w:r>
    </w:p>
    <w:p w14:paraId="06C1C395" w14:textId="11F2476F" w:rsidR="001A1586" w:rsidRPr="00C607D5" w:rsidRDefault="001A1586" w:rsidP="00832C56">
      <w:pPr>
        <w:jc w:val="center"/>
      </w:pPr>
      <w:r>
        <w:t xml:space="preserve">по лабораторной работе № </w:t>
      </w:r>
      <w:r w:rsidR="001270A1">
        <w:t>3</w:t>
      </w:r>
    </w:p>
    <w:p w14:paraId="02C9E8EF" w14:textId="568C94E1" w:rsidR="001A1586" w:rsidRPr="001270A1" w:rsidRDefault="001270A1" w:rsidP="00832C56">
      <w:pPr>
        <w:jc w:val="center"/>
      </w:pPr>
      <w:r w:rsidRPr="001270A1">
        <w:t>НАСТРОЙКА FC SAN</w:t>
      </w:r>
    </w:p>
    <w:p w14:paraId="16F9B7EC" w14:textId="77777777" w:rsidR="001A1586" w:rsidRDefault="001A1586" w:rsidP="00832C56">
      <w:pPr>
        <w:jc w:val="center"/>
      </w:pPr>
    </w:p>
    <w:p w14:paraId="05119AD4" w14:textId="77777777" w:rsidR="001A1586" w:rsidRDefault="001A1586" w:rsidP="00832C56">
      <w:pPr>
        <w:jc w:val="center"/>
      </w:pPr>
    </w:p>
    <w:p w14:paraId="0F6D6314" w14:textId="77777777" w:rsidR="001A1586" w:rsidRDefault="001A1586" w:rsidP="00832C56"/>
    <w:p w14:paraId="727EA23F" w14:textId="77777777" w:rsidR="001A1586" w:rsidRDefault="001A1586" w:rsidP="00832C56"/>
    <w:p w14:paraId="7F233CA0" w14:textId="77777777" w:rsidR="001A1586" w:rsidRDefault="001A1586" w:rsidP="00832C56"/>
    <w:p w14:paraId="05D9BC24" w14:textId="77777777" w:rsidR="001A1586" w:rsidRDefault="001A1586" w:rsidP="00832C56"/>
    <w:p w14:paraId="0D1367DB" w14:textId="77777777" w:rsidR="001A1586" w:rsidRDefault="001A1586" w:rsidP="00832C56"/>
    <w:p w14:paraId="3C83E791" w14:textId="77777777" w:rsidR="001A1586" w:rsidRDefault="001A1586" w:rsidP="00832C56"/>
    <w:p w14:paraId="2B57898F" w14:textId="15A870F7" w:rsidR="001A1586" w:rsidRDefault="001A1586" w:rsidP="00832C56">
      <w:pPr>
        <w:rPr>
          <w:color w:val="000000"/>
        </w:rPr>
      </w:pPr>
      <w:r>
        <w:rPr>
          <w:color w:val="000000"/>
        </w:rPr>
        <w:t>Выполнил</w:t>
      </w:r>
      <w:r w:rsidRPr="00453B6A">
        <w:rPr>
          <w:color w:val="000000"/>
        </w:rPr>
        <w:t xml:space="preserve">: </w:t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="00077D48">
        <w:rPr>
          <w:color w:val="000000"/>
        </w:rPr>
        <w:t>Г.В. Липский</w:t>
      </w:r>
    </w:p>
    <w:p w14:paraId="5844EB4B" w14:textId="77777777" w:rsidR="001A1586" w:rsidRPr="00453B6A" w:rsidRDefault="001A1586" w:rsidP="00832C56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67038CDC" w14:textId="3E163466" w:rsidR="001A1586" w:rsidRDefault="001A1586" w:rsidP="00832C56">
      <w:r w:rsidRPr="00453B6A">
        <w:rPr>
          <w:color w:val="000000"/>
        </w:rPr>
        <w:br/>
      </w:r>
      <w:r w:rsidR="00077D48">
        <w:rPr>
          <w:color w:val="000000"/>
        </w:rPr>
        <w:t>Преподаватель</w:t>
      </w:r>
      <w:r w:rsidRPr="00453B6A">
        <w:rPr>
          <w:color w:val="000000"/>
        </w:rPr>
        <w:t>:</w:t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>
        <w:rPr>
          <w:color w:val="000000"/>
        </w:rPr>
        <w:t>Д</w:t>
      </w:r>
      <w:r w:rsidRPr="00842E86">
        <w:rPr>
          <w:color w:val="000000"/>
        </w:rPr>
        <w:t>.</w:t>
      </w:r>
      <w:r>
        <w:rPr>
          <w:color w:val="000000"/>
        </w:rPr>
        <w:t>В</w:t>
      </w:r>
      <w:r w:rsidRPr="00842E86">
        <w:rPr>
          <w:color w:val="000000"/>
        </w:rPr>
        <w:t xml:space="preserve">. </w:t>
      </w:r>
      <w:r>
        <w:rPr>
          <w:color w:val="000000"/>
        </w:rPr>
        <w:t>Куприянова</w:t>
      </w:r>
    </w:p>
    <w:p w14:paraId="0E3FD45A" w14:textId="77777777" w:rsidR="001A1586" w:rsidRDefault="001A1586" w:rsidP="00832C56"/>
    <w:p w14:paraId="41C240E9" w14:textId="77777777" w:rsidR="001A1586" w:rsidRDefault="001A1586" w:rsidP="00832C56"/>
    <w:p w14:paraId="5440F7AB" w14:textId="77777777" w:rsidR="001A1586" w:rsidRDefault="001A1586" w:rsidP="00832C56"/>
    <w:p w14:paraId="5B6A50D5" w14:textId="77777777" w:rsidR="001A1586" w:rsidRDefault="001A1586" w:rsidP="00832C56"/>
    <w:p w14:paraId="18ABE2EF" w14:textId="77777777" w:rsidR="001A1586" w:rsidRDefault="001A1586" w:rsidP="00832C56"/>
    <w:p w14:paraId="152D9F5A" w14:textId="77777777" w:rsidR="001A1586" w:rsidRDefault="001A1586" w:rsidP="00832C56"/>
    <w:p w14:paraId="1246FFD6" w14:textId="77777777" w:rsidR="001A1586" w:rsidRDefault="001A1586" w:rsidP="00832C56"/>
    <w:p w14:paraId="48D17ACD" w14:textId="77777777" w:rsidR="001A1586" w:rsidRDefault="001A1586" w:rsidP="00832C56"/>
    <w:p w14:paraId="20977FD7" w14:textId="69292EEE" w:rsidR="00886253" w:rsidRDefault="001A1586" w:rsidP="00832C56">
      <w:pPr>
        <w:jc w:val="center"/>
        <w:sectPr w:rsidR="00886253" w:rsidSect="001A1586">
          <w:footerReference w:type="even" r:id="rId8"/>
          <w:footerReference w:type="default" r:id="rId9"/>
          <w:footerReference w:type="first" r:id="rId10"/>
          <w:pgSz w:w="11909" w:h="16834" w:code="9"/>
          <w:pgMar w:top="1134" w:right="851" w:bottom="1531" w:left="1701" w:header="680" w:footer="680" w:gutter="0"/>
          <w:cols w:space="60"/>
          <w:noEndnote/>
          <w:docGrid w:linePitch="381"/>
        </w:sectPr>
      </w:pPr>
      <w:r>
        <w:t>МИНСК 202</w:t>
      </w:r>
      <w:r w:rsidR="00077D48" w:rsidRPr="00077D48">
        <w:t>4</w:t>
      </w:r>
      <w:r w:rsidR="00CF04EF">
        <w:br w:type="page"/>
      </w:r>
    </w:p>
    <w:p w14:paraId="119649DD" w14:textId="62EA6F3E" w:rsidR="001270A1" w:rsidRPr="00D463B5" w:rsidRDefault="00322DD2" w:rsidP="001270A1">
      <w:pPr>
        <w:ind w:firstLine="709"/>
        <w:jc w:val="both"/>
        <w:rPr>
          <w:b/>
          <w:bCs/>
        </w:rPr>
      </w:pPr>
      <w:r w:rsidRPr="00D463B5">
        <w:rPr>
          <w:b/>
          <w:bCs/>
        </w:rPr>
        <w:lastRenderedPageBreak/>
        <w:t xml:space="preserve">1 </w:t>
      </w:r>
      <w:r w:rsidRPr="00115ED0">
        <w:rPr>
          <w:b/>
          <w:bCs/>
        </w:rPr>
        <w:t>НАСТРОЙКА FC</w:t>
      </w:r>
      <w:r w:rsidRPr="00D463B5">
        <w:rPr>
          <w:b/>
          <w:bCs/>
        </w:rPr>
        <w:t xml:space="preserve"> </w:t>
      </w:r>
      <w:r w:rsidRPr="00115ED0">
        <w:rPr>
          <w:b/>
          <w:bCs/>
        </w:rPr>
        <w:t>SAN</w:t>
      </w:r>
    </w:p>
    <w:p w14:paraId="4D9C515E" w14:textId="77777777" w:rsidR="001270A1" w:rsidRDefault="001270A1" w:rsidP="001270A1">
      <w:pPr>
        <w:jc w:val="both"/>
      </w:pPr>
    </w:p>
    <w:p w14:paraId="00EA51D4" w14:textId="77777777" w:rsidR="001270A1" w:rsidRDefault="001270A1" w:rsidP="001270A1">
      <w:pPr>
        <w:ind w:firstLine="708"/>
        <w:jc w:val="both"/>
      </w:pPr>
      <w:r>
        <w:t>Отметим мировые имена портов хранения.</w:t>
      </w:r>
    </w:p>
    <w:p w14:paraId="3851DADA" w14:textId="77777777" w:rsidR="001270A1" w:rsidRDefault="001270A1" w:rsidP="001270A1">
      <w:pPr>
        <w:ind w:firstLine="708"/>
        <w:jc w:val="both"/>
      </w:pPr>
      <w:r>
        <w:t>Переходим</w:t>
      </w:r>
      <w:r w:rsidRPr="001270A1">
        <w:rPr>
          <w:lang w:val="en-US"/>
        </w:rPr>
        <w:t xml:space="preserve"> </w:t>
      </w:r>
      <w:r w:rsidRPr="00D463B5">
        <w:t>на</w:t>
      </w:r>
      <w:r w:rsidRPr="001270A1">
        <w:rPr>
          <w:lang w:val="en-US"/>
        </w:rPr>
        <w:t xml:space="preserve"> VNXe </w:t>
      </w:r>
      <w:r>
        <w:sym w:font="Symbol" w:char="F0AE"/>
      </w:r>
      <w:r w:rsidRPr="001270A1">
        <w:rPr>
          <w:lang w:val="en-US"/>
        </w:rPr>
        <w:t xml:space="preserve"> Settings </w:t>
      </w:r>
      <w:r>
        <w:sym w:font="Symbol" w:char="F0AE"/>
      </w:r>
      <w:r w:rsidRPr="001270A1">
        <w:rPr>
          <w:lang w:val="en-US"/>
        </w:rPr>
        <w:t xml:space="preserve"> More configuration </w:t>
      </w:r>
      <w:r>
        <w:sym w:font="Symbol" w:char="F0AE"/>
      </w:r>
      <w:r w:rsidRPr="001270A1">
        <w:rPr>
          <w:lang w:val="en-US"/>
        </w:rPr>
        <w:t xml:space="preserve"> Port Settings. </w:t>
      </w:r>
      <w:r>
        <w:t>Раскрывам</w:t>
      </w:r>
      <w:r w:rsidRPr="00D463B5">
        <w:t xml:space="preserve"> </w:t>
      </w:r>
      <w:r>
        <w:t>I</w:t>
      </w:r>
      <w:r w:rsidRPr="00D463B5">
        <w:t>/</w:t>
      </w:r>
      <w:r>
        <w:t>O</w:t>
      </w:r>
      <w:r w:rsidRPr="00D463B5">
        <w:t xml:space="preserve"> </w:t>
      </w:r>
      <w:r>
        <w:t>Module</w:t>
      </w:r>
      <w:r w:rsidRPr="00D463B5">
        <w:t xml:space="preserve"> 0 и </w:t>
      </w:r>
      <w:r>
        <w:t>перебирая</w:t>
      </w:r>
      <w:r w:rsidRPr="00D463B5">
        <w:t xml:space="preserve"> каждый</w:t>
      </w:r>
      <w:r>
        <w:t xml:space="preserve"> </w:t>
      </w:r>
      <w:r w:rsidRPr="00D463B5">
        <w:t>оптоволоконный канал</w:t>
      </w:r>
      <w:r>
        <w:t xml:space="preserve"> выписываем информацию</w:t>
      </w:r>
      <w:r w:rsidRPr="00D463B5">
        <w:t xml:space="preserve"> для определения мирового имени и другой</w:t>
      </w:r>
      <w:r>
        <w:t xml:space="preserve"> </w:t>
      </w:r>
      <w:r w:rsidRPr="00D463B5">
        <w:t>информации для каждого из портов хранения.</w:t>
      </w:r>
      <w:r>
        <w:t xml:space="preserve"> Мировые имена портов хранения представлены в таблице 1.1, а доказательства на рисунках 1.1 – 1.4.</w:t>
      </w:r>
    </w:p>
    <w:p w14:paraId="3745B6D0" w14:textId="77777777" w:rsidR="001270A1" w:rsidRPr="00D463B5" w:rsidRDefault="001270A1" w:rsidP="001270A1">
      <w:pPr>
        <w:ind w:firstLine="708"/>
        <w:jc w:val="both"/>
      </w:pPr>
    </w:p>
    <w:p w14:paraId="088311CC" w14:textId="77777777" w:rsidR="001270A1" w:rsidRDefault="001270A1" w:rsidP="001270A1">
      <w:pPr>
        <w:jc w:val="both"/>
      </w:pPr>
      <w:r>
        <w:t>Таблица 1.1 – Мировые имена портов хранения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270A1" w14:paraId="6F3CC4F6" w14:textId="77777777" w:rsidTr="003577EC">
        <w:tc>
          <w:tcPr>
            <w:tcW w:w="4672" w:type="dxa"/>
          </w:tcPr>
          <w:p w14:paraId="274E767C" w14:textId="77777777" w:rsidR="001270A1" w:rsidRPr="00304F9F" w:rsidRDefault="001270A1" w:rsidP="003577EC">
            <w:pPr>
              <w:jc w:val="center"/>
            </w:pPr>
            <w:r>
              <w:t>World Wide Port Name</w:t>
            </w:r>
          </w:p>
        </w:tc>
        <w:tc>
          <w:tcPr>
            <w:tcW w:w="4672" w:type="dxa"/>
          </w:tcPr>
          <w:p w14:paraId="08242F71" w14:textId="77777777" w:rsidR="001270A1" w:rsidRPr="00304F9F" w:rsidRDefault="001270A1" w:rsidP="003577EC">
            <w:pPr>
              <w:jc w:val="center"/>
            </w:pPr>
            <w:r>
              <w:t>Node Name</w:t>
            </w:r>
          </w:p>
        </w:tc>
      </w:tr>
      <w:tr w:rsidR="001270A1" w14:paraId="09DBC903" w14:textId="77777777" w:rsidTr="003577EC">
        <w:tc>
          <w:tcPr>
            <w:tcW w:w="4672" w:type="dxa"/>
          </w:tcPr>
          <w:p w14:paraId="095CF314" w14:textId="77777777" w:rsidR="001270A1" w:rsidRDefault="001270A1" w:rsidP="003577EC">
            <w:pPr>
              <w:jc w:val="center"/>
            </w:pPr>
            <w:r w:rsidRPr="00304F9F">
              <w:t>50:06:01:64:08:E0:02:22</w:t>
            </w:r>
          </w:p>
        </w:tc>
        <w:tc>
          <w:tcPr>
            <w:tcW w:w="4672" w:type="dxa"/>
          </w:tcPr>
          <w:p w14:paraId="4DE5F459" w14:textId="77777777" w:rsidR="001270A1" w:rsidRPr="00304F9F" w:rsidRDefault="001270A1" w:rsidP="003577EC">
            <w:pPr>
              <w:jc w:val="center"/>
            </w:pPr>
            <w:r>
              <w:t>FC port 0 SPA</w:t>
            </w:r>
          </w:p>
        </w:tc>
      </w:tr>
      <w:tr w:rsidR="001270A1" w14:paraId="4A14123F" w14:textId="77777777" w:rsidTr="003577EC">
        <w:tc>
          <w:tcPr>
            <w:tcW w:w="4672" w:type="dxa"/>
          </w:tcPr>
          <w:p w14:paraId="4FBB20ED" w14:textId="77777777" w:rsidR="001270A1" w:rsidRDefault="001270A1" w:rsidP="003577EC">
            <w:pPr>
              <w:jc w:val="center"/>
            </w:pPr>
            <w:r w:rsidRPr="00304F9F">
              <w:t>50:06:01:6C:08:E0:02:22</w:t>
            </w:r>
          </w:p>
        </w:tc>
        <w:tc>
          <w:tcPr>
            <w:tcW w:w="4672" w:type="dxa"/>
          </w:tcPr>
          <w:p w14:paraId="58EAFDB6" w14:textId="77777777" w:rsidR="001270A1" w:rsidRPr="00304F9F" w:rsidRDefault="001270A1" w:rsidP="003577EC">
            <w:pPr>
              <w:jc w:val="center"/>
            </w:pPr>
            <w:r>
              <w:t>FC port 0 SPB</w:t>
            </w:r>
          </w:p>
        </w:tc>
      </w:tr>
      <w:tr w:rsidR="001270A1" w14:paraId="6676A99A" w14:textId="77777777" w:rsidTr="003577EC">
        <w:tc>
          <w:tcPr>
            <w:tcW w:w="4672" w:type="dxa"/>
          </w:tcPr>
          <w:p w14:paraId="7F0CE0A3" w14:textId="77777777" w:rsidR="001270A1" w:rsidRPr="00304F9F" w:rsidRDefault="001270A1" w:rsidP="003577EC">
            <w:pPr>
              <w:jc w:val="center"/>
            </w:pPr>
            <w:r w:rsidRPr="00304F9F">
              <w:t>50:06:01:65:08:E0:02:22</w:t>
            </w:r>
          </w:p>
        </w:tc>
        <w:tc>
          <w:tcPr>
            <w:tcW w:w="4672" w:type="dxa"/>
          </w:tcPr>
          <w:p w14:paraId="2C12C0AE" w14:textId="77777777" w:rsidR="001270A1" w:rsidRDefault="001270A1" w:rsidP="003577EC">
            <w:pPr>
              <w:jc w:val="center"/>
            </w:pPr>
            <w:r>
              <w:t>FC port 1 SPA</w:t>
            </w:r>
          </w:p>
        </w:tc>
      </w:tr>
      <w:tr w:rsidR="001270A1" w14:paraId="33B15B9A" w14:textId="77777777" w:rsidTr="003577EC">
        <w:tc>
          <w:tcPr>
            <w:tcW w:w="4672" w:type="dxa"/>
          </w:tcPr>
          <w:p w14:paraId="71556357" w14:textId="77777777" w:rsidR="001270A1" w:rsidRDefault="001270A1" w:rsidP="003577EC">
            <w:pPr>
              <w:jc w:val="center"/>
            </w:pPr>
            <w:r w:rsidRPr="00304F9F">
              <w:t>50:06:01:6D:08:E0:02:22</w:t>
            </w:r>
          </w:p>
        </w:tc>
        <w:tc>
          <w:tcPr>
            <w:tcW w:w="4672" w:type="dxa"/>
          </w:tcPr>
          <w:p w14:paraId="73D0FE1C" w14:textId="77777777" w:rsidR="001270A1" w:rsidRDefault="001270A1" w:rsidP="003577EC">
            <w:pPr>
              <w:jc w:val="center"/>
            </w:pPr>
            <w:r>
              <w:t>FC port 1 SPB</w:t>
            </w:r>
          </w:p>
        </w:tc>
      </w:tr>
      <w:tr w:rsidR="001270A1" w14:paraId="319DB181" w14:textId="77777777" w:rsidTr="003577EC">
        <w:tc>
          <w:tcPr>
            <w:tcW w:w="4672" w:type="dxa"/>
          </w:tcPr>
          <w:p w14:paraId="3613FE49" w14:textId="77777777" w:rsidR="001270A1" w:rsidRDefault="001270A1" w:rsidP="003577EC">
            <w:pPr>
              <w:jc w:val="center"/>
            </w:pPr>
            <w:r w:rsidRPr="00304F9F">
              <w:t>50:06:01:66:08:E0:02:22</w:t>
            </w:r>
          </w:p>
        </w:tc>
        <w:tc>
          <w:tcPr>
            <w:tcW w:w="4672" w:type="dxa"/>
          </w:tcPr>
          <w:p w14:paraId="380EFA1B" w14:textId="77777777" w:rsidR="001270A1" w:rsidRDefault="001270A1" w:rsidP="003577EC">
            <w:pPr>
              <w:jc w:val="center"/>
            </w:pPr>
            <w:r>
              <w:t>FC port 2 SPA</w:t>
            </w:r>
          </w:p>
        </w:tc>
      </w:tr>
      <w:tr w:rsidR="001270A1" w14:paraId="1D1BD138" w14:textId="77777777" w:rsidTr="003577EC">
        <w:tc>
          <w:tcPr>
            <w:tcW w:w="4672" w:type="dxa"/>
          </w:tcPr>
          <w:p w14:paraId="09AF7796" w14:textId="77777777" w:rsidR="001270A1" w:rsidRDefault="001270A1" w:rsidP="003577EC">
            <w:pPr>
              <w:jc w:val="center"/>
            </w:pPr>
            <w:r w:rsidRPr="00304F9F">
              <w:t>50:06:01:6E:08:E0:02:22</w:t>
            </w:r>
          </w:p>
        </w:tc>
        <w:tc>
          <w:tcPr>
            <w:tcW w:w="4672" w:type="dxa"/>
          </w:tcPr>
          <w:p w14:paraId="2B8B612D" w14:textId="77777777" w:rsidR="001270A1" w:rsidRDefault="001270A1" w:rsidP="003577EC">
            <w:pPr>
              <w:jc w:val="center"/>
            </w:pPr>
            <w:r>
              <w:t>FC port 2 SPB</w:t>
            </w:r>
          </w:p>
        </w:tc>
      </w:tr>
      <w:tr w:rsidR="001270A1" w14:paraId="6E094ACA" w14:textId="77777777" w:rsidTr="003577EC">
        <w:tc>
          <w:tcPr>
            <w:tcW w:w="4672" w:type="dxa"/>
          </w:tcPr>
          <w:p w14:paraId="4F360AF7" w14:textId="77777777" w:rsidR="001270A1" w:rsidRDefault="001270A1" w:rsidP="003577EC">
            <w:pPr>
              <w:jc w:val="center"/>
            </w:pPr>
            <w:r w:rsidRPr="00304F9F">
              <w:t>50:06:01:67:08:E0:02:22</w:t>
            </w:r>
          </w:p>
        </w:tc>
        <w:tc>
          <w:tcPr>
            <w:tcW w:w="4672" w:type="dxa"/>
          </w:tcPr>
          <w:p w14:paraId="674F735B" w14:textId="77777777" w:rsidR="001270A1" w:rsidRDefault="001270A1" w:rsidP="003577EC">
            <w:pPr>
              <w:jc w:val="center"/>
            </w:pPr>
            <w:r>
              <w:t>FC port 3 SPA</w:t>
            </w:r>
          </w:p>
        </w:tc>
      </w:tr>
      <w:tr w:rsidR="001270A1" w14:paraId="276BD191" w14:textId="77777777" w:rsidTr="003577EC">
        <w:tc>
          <w:tcPr>
            <w:tcW w:w="4672" w:type="dxa"/>
          </w:tcPr>
          <w:p w14:paraId="75871453" w14:textId="77777777" w:rsidR="001270A1" w:rsidRDefault="001270A1" w:rsidP="003577EC">
            <w:pPr>
              <w:jc w:val="center"/>
            </w:pPr>
            <w:r w:rsidRPr="00304F9F">
              <w:t>50:06:01:6F:08:E0:02:22</w:t>
            </w:r>
          </w:p>
        </w:tc>
        <w:tc>
          <w:tcPr>
            <w:tcW w:w="4672" w:type="dxa"/>
          </w:tcPr>
          <w:p w14:paraId="5A23B88D" w14:textId="77777777" w:rsidR="001270A1" w:rsidRDefault="001270A1" w:rsidP="003577EC">
            <w:pPr>
              <w:jc w:val="center"/>
            </w:pPr>
            <w:r>
              <w:t>FC port 3 SPB</w:t>
            </w:r>
          </w:p>
        </w:tc>
      </w:tr>
    </w:tbl>
    <w:p w14:paraId="6E536111" w14:textId="77777777" w:rsidR="001270A1" w:rsidRDefault="001270A1" w:rsidP="001270A1">
      <w:pPr>
        <w:ind w:firstLine="709"/>
        <w:jc w:val="both"/>
      </w:pPr>
    </w:p>
    <w:p w14:paraId="0FBFCEA0" w14:textId="77777777" w:rsidR="001270A1" w:rsidRDefault="001270A1" w:rsidP="001270A1">
      <w:pPr>
        <w:jc w:val="center"/>
      </w:pPr>
      <w:r w:rsidRPr="00D463B5">
        <w:rPr>
          <w:noProof/>
        </w:rPr>
        <w:drawing>
          <wp:inline distT="0" distB="0" distL="0" distR="0" wp14:anchorId="4470C5EA" wp14:editId="35657A46">
            <wp:extent cx="3505200" cy="18892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536" cy="189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96EF" w14:textId="77777777" w:rsidR="001270A1" w:rsidRDefault="001270A1" w:rsidP="001270A1">
      <w:pPr>
        <w:ind w:firstLine="709"/>
        <w:jc w:val="center"/>
      </w:pPr>
    </w:p>
    <w:p w14:paraId="16B91B41" w14:textId="77777777" w:rsidR="001270A1" w:rsidRPr="00D463B5" w:rsidRDefault="001270A1" w:rsidP="001270A1">
      <w:pPr>
        <w:jc w:val="center"/>
      </w:pPr>
      <w:r>
        <w:t>Рисунок 1.1 – Мировые имена портов FC</w:t>
      </w:r>
      <w:r w:rsidRPr="00D463B5">
        <w:t xml:space="preserve"> </w:t>
      </w:r>
      <w:r>
        <w:t>port</w:t>
      </w:r>
      <w:r w:rsidRPr="00D463B5">
        <w:t xml:space="preserve"> 0 </w:t>
      </w:r>
    </w:p>
    <w:p w14:paraId="56574A94" w14:textId="77777777" w:rsidR="001270A1" w:rsidRDefault="001270A1" w:rsidP="001270A1">
      <w:pPr>
        <w:ind w:firstLine="709"/>
        <w:jc w:val="center"/>
      </w:pPr>
    </w:p>
    <w:p w14:paraId="6DD4F1EB" w14:textId="77777777" w:rsidR="001270A1" w:rsidRDefault="001270A1" w:rsidP="001270A1">
      <w:pPr>
        <w:jc w:val="center"/>
      </w:pPr>
      <w:r w:rsidRPr="00D463B5">
        <w:rPr>
          <w:noProof/>
        </w:rPr>
        <w:drawing>
          <wp:inline distT="0" distB="0" distL="0" distR="0" wp14:anchorId="1110A839" wp14:editId="47124F8C">
            <wp:extent cx="3467100" cy="18496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238" cy="185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C2A1" w14:textId="77777777" w:rsidR="001270A1" w:rsidRDefault="001270A1" w:rsidP="001270A1">
      <w:pPr>
        <w:ind w:firstLine="709"/>
        <w:jc w:val="center"/>
      </w:pPr>
    </w:p>
    <w:p w14:paraId="64A45082" w14:textId="77777777" w:rsidR="001270A1" w:rsidRDefault="001270A1" w:rsidP="001270A1">
      <w:pPr>
        <w:jc w:val="center"/>
      </w:pPr>
      <w:r>
        <w:t>Рисунок 1.2 – Мировые имена портов FC</w:t>
      </w:r>
      <w:r w:rsidRPr="00D463B5">
        <w:t xml:space="preserve"> </w:t>
      </w:r>
      <w:r>
        <w:t>port 1</w:t>
      </w:r>
    </w:p>
    <w:p w14:paraId="0EB18A02" w14:textId="77777777" w:rsidR="001270A1" w:rsidRDefault="001270A1" w:rsidP="001270A1">
      <w:pPr>
        <w:jc w:val="center"/>
      </w:pPr>
      <w:r w:rsidRPr="00D463B5">
        <w:rPr>
          <w:noProof/>
        </w:rPr>
        <w:lastRenderedPageBreak/>
        <w:drawing>
          <wp:inline distT="0" distB="0" distL="0" distR="0" wp14:anchorId="24829A95" wp14:editId="41710F1C">
            <wp:extent cx="3943350" cy="20630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9105" cy="206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2F17" w14:textId="77777777" w:rsidR="001270A1" w:rsidRDefault="001270A1" w:rsidP="001270A1">
      <w:pPr>
        <w:ind w:firstLine="709"/>
        <w:jc w:val="center"/>
      </w:pPr>
    </w:p>
    <w:p w14:paraId="71036051" w14:textId="77777777" w:rsidR="001270A1" w:rsidRDefault="001270A1" w:rsidP="001270A1">
      <w:pPr>
        <w:jc w:val="center"/>
      </w:pPr>
      <w:r>
        <w:t>Рисунок 1.3 – Мировые имена портов FC port 2</w:t>
      </w:r>
    </w:p>
    <w:p w14:paraId="2992F0E6" w14:textId="77777777" w:rsidR="001270A1" w:rsidRDefault="001270A1" w:rsidP="001270A1">
      <w:pPr>
        <w:ind w:firstLine="709"/>
        <w:jc w:val="center"/>
      </w:pPr>
    </w:p>
    <w:p w14:paraId="05306992" w14:textId="77777777" w:rsidR="001270A1" w:rsidRDefault="001270A1" w:rsidP="001270A1">
      <w:pPr>
        <w:jc w:val="center"/>
      </w:pPr>
      <w:r w:rsidRPr="00D463B5">
        <w:rPr>
          <w:noProof/>
        </w:rPr>
        <w:drawing>
          <wp:inline distT="0" distB="0" distL="0" distR="0" wp14:anchorId="295D7BDE" wp14:editId="0265AD33">
            <wp:extent cx="3810000" cy="200215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7817" cy="201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BA7E" w14:textId="77777777" w:rsidR="001270A1" w:rsidRDefault="001270A1" w:rsidP="001270A1">
      <w:pPr>
        <w:ind w:firstLine="709"/>
        <w:jc w:val="center"/>
      </w:pPr>
    </w:p>
    <w:p w14:paraId="40552CF2" w14:textId="77777777" w:rsidR="001270A1" w:rsidRDefault="001270A1" w:rsidP="001270A1">
      <w:pPr>
        <w:jc w:val="center"/>
      </w:pPr>
      <w:r>
        <w:t>Рисунок 1.4 – Мировые имена портов FC port 3</w:t>
      </w:r>
    </w:p>
    <w:p w14:paraId="1EAA0A18" w14:textId="77777777" w:rsidR="001270A1" w:rsidRDefault="001270A1" w:rsidP="001270A1">
      <w:pPr>
        <w:jc w:val="center"/>
      </w:pPr>
    </w:p>
    <w:p w14:paraId="7C520DD0" w14:textId="77777777" w:rsidR="001270A1" w:rsidRPr="00D463B5" w:rsidRDefault="001270A1" w:rsidP="001270A1">
      <w:pPr>
        <w:jc w:val="both"/>
      </w:pPr>
      <w:r>
        <w:tab/>
        <w:t>Отметим</w:t>
      </w:r>
      <w:r w:rsidRPr="00D463B5">
        <w:t xml:space="preserve"> мировые имена п</w:t>
      </w:r>
      <w:r>
        <w:t>ортов хоста-инициатора. Выйдем</w:t>
      </w:r>
      <w:r w:rsidRPr="001270A1">
        <w:rPr>
          <w:lang w:val="en-US"/>
        </w:rPr>
        <w:t xml:space="preserve"> </w:t>
      </w:r>
      <w:r w:rsidRPr="00D463B5">
        <w:t>на</w:t>
      </w:r>
      <w:r w:rsidRPr="001270A1">
        <w:rPr>
          <w:lang w:val="en-US"/>
        </w:rPr>
        <w:t xml:space="preserve"> VNXe </w:t>
      </w:r>
      <w:r>
        <w:sym w:font="Symbol" w:char="F0AE"/>
      </w:r>
      <w:r w:rsidRPr="001270A1">
        <w:rPr>
          <w:lang w:val="en-US"/>
        </w:rPr>
        <w:t xml:space="preserve"> Hosts </w:t>
      </w:r>
      <w:r>
        <w:sym w:font="Symbol" w:char="F0AE"/>
      </w:r>
      <w:r w:rsidRPr="001270A1">
        <w:rPr>
          <w:lang w:val="en-US"/>
        </w:rPr>
        <w:t xml:space="preserve"> Initiators. </w:t>
      </w:r>
      <w:r w:rsidRPr="00D463B5">
        <w:t>Сравни</w:t>
      </w:r>
      <w:r>
        <w:t>м,</w:t>
      </w:r>
      <w:r w:rsidRPr="00D463B5">
        <w:t xml:space="preserve"> занесенную в таблицу</w:t>
      </w:r>
      <w:r>
        <w:t>,</w:t>
      </w:r>
      <w:r w:rsidRPr="00D463B5">
        <w:t xml:space="preserve"> информацию с выводом</w:t>
      </w:r>
    </w:p>
    <w:p w14:paraId="72E8CF42" w14:textId="77777777" w:rsidR="001270A1" w:rsidRDefault="001270A1" w:rsidP="001270A1">
      <w:pPr>
        <w:jc w:val="both"/>
      </w:pPr>
      <w:r w:rsidRPr="00D463B5">
        <w:t>конфигурации Fibre Channel свитча отображенную в конце данного файла</w:t>
      </w:r>
      <w:r>
        <w:t xml:space="preserve"> (см. рисунок 1.5)</w:t>
      </w:r>
      <w:r w:rsidRPr="00D463B5">
        <w:t>.</w:t>
      </w:r>
      <w:r>
        <w:t xml:space="preserve"> </w:t>
      </w:r>
      <w:r w:rsidRPr="006067BC">
        <w:t xml:space="preserve">Вывод имен </w:t>
      </w:r>
      <w:r>
        <w:t xml:space="preserve">не </w:t>
      </w:r>
      <w:r w:rsidRPr="006067BC">
        <w:t>совпадает с таблицей</w:t>
      </w:r>
      <w:r>
        <w:t xml:space="preserve"> 1.1. </w:t>
      </w:r>
      <w:r w:rsidRPr="006067BC">
        <w:t>Необходимо поменять формат вывода мирового имени инициаторов</w:t>
      </w:r>
      <w:r>
        <w:t>.</w:t>
      </w:r>
    </w:p>
    <w:p w14:paraId="686409FD" w14:textId="77777777" w:rsidR="001270A1" w:rsidRDefault="001270A1" w:rsidP="001270A1">
      <w:pPr>
        <w:ind w:firstLine="709"/>
        <w:jc w:val="center"/>
      </w:pPr>
    </w:p>
    <w:p w14:paraId="60E02838" w14:textId="77777777" w:rsidR="001270A1" w:rsidRDefault="001270A1" w:rsidP="001270A1">
      <w:pPr>
        <w:jc w:val="center"/>
      </w:pPr>
      <w:r w:rsidRPr="00405F63">
        <w:rPr>
          <w:noProof/>
        </w:rPr>
        <w:drawing>
          <wp:inline distT="0" distB="0" distL="0" distR="0" wp14:anchorId="11B21DD3" wp14:editId="792EE624">
            <wp:extent cx="5939790" cy="181292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C91C" w14:textId="77777777" w:rsidR="001270A1" w:rsidRDefault="001270A1" w:rsidP="001270A1">
      <w:pPr>
        <w:ind w:firstLine="709"/>
        <w:jc w:val="center"/>
      </w:pPr>
    </w:p>
    <w:p w14:paraId="7EF6E5B3" w14:textId="77777777" w:rsidR="001270A1" w:rsidRPr="001270A1" w:rsidRDefault="001270A1" w:rsidP="001270A1">
      <w:pPr>
        <w:jc w:val="center"/>
        <w:rPr>
          <w:lang w:val="en-US"/>
        </w:rPr>
      </w:pPr>
      <w:r>
        <w:t>Рисунок</w:t>
      </w:r>
      <w:r w:rsidRPr="001270A1">
        <w:rPr>
          <w:lang w:val="en-US"/>
        </w:rPr>
        <w:t xml:space="preserve"> 1.5 – </w:t>
      </w:r>
      <w:r>
        <w:t>Окно</w:t>
      </w:r>
      <w:r w:rsidRPr="001270A1">
        <w:rPr>
          <w:lang w:val="en-US"/>
        </w:rPr>
        <w:t xml:space="preserve"> Initiators</w:t>
      </w:r>
    </w:p>
    <w:p w14:paraId="60D6FC83" w14:textId="77777777" w:rsidR="001270A1" w:rsidRPr="001270A1" w:rsidRDefault="001270A1" w:rsidP="001270A1">
      <w:pPr>
        <w:ind w:firstLine="709"/>
        <w:jc w:val="both"/>
        <w:rPr>
          <w:lang w:val="en-US"/>
        </w:rPr>
      </w:pPr>
    </w:p>
    <w:p w14:paraId="32A20A6D" w14:textId="4DD1F64E" w:rsidR="001270A1" w:rsidRPr="001270A1" w:rsidRDefault="00322DD2" w:rsidP="001270A1">
      <w:pPr>
        <w:ind w:firstLine="709"/>
        <w:jc w:val="both"/>
        <w:rPr>
          <w:b/>
          <w:bCs/>
          <w:lang w:val="en-US"/>
        </w:rPr>
      </w:pPr>
      <w:r w:rsidRPr="001270A1">
        <w:rPr>
          <w:b/>
          <w:bCs/>
          <w:lang w:val="en-US"/>
        </w:rPr>
        <w:lastRenderedPageBreak/>
        <w:t>2 FC SAN TRACE</w:t>
      </w:r>
    </w:p>
    <w:p w14:paraId="0D76D377" w14:textId="77777777" w:rsidR="001270A1" w:rsidRPr="001270A1" w:rsidRDefault="001270A1" w:rsidP="001270A1">
      <w:pPr>
        <w:ind w:firstLine="709"/>
        <w:jc w:val="both"/>
        <w:rPr>
          <w:lang w:val="en-US"/>
        </w:rPr>
      </w:pPr>
    </w:p>
    <w:p w14:paraId="229B23DF" w14:textId="77777777" w:rsidR="001270A1" w:rsidRPr="00AC34FC" w:rsidRDefault="001270A1" w:rsidP="001270A1">
      <w:pPr>
        <w:ind w:firstLine="709"/>
        <w:jc w:val="both"/>
      </w:pPr>
      <w:r>
        <w:t>Что</w:t>
      </w:r>
      <w:r w:rsidRPr="00AC34FC">
        <w:t xml:space="preserve"> </w:t>
      </w:r>
      <w:r>
        <w:t>такое</w:t>
      </w:r>
      <w:r w:rsidRPr="00AC34FC">
        <w:t xml:space="preserve"> </w:t>
      </w:r>
      <w:r>
        <w:t>FLOGI</w:t>
      </w:r>
      <w:r w:rsidRPr="00AC34FC">
        <w:t>?</w:t>
      </w:r>
    </w:p>
    <w:p w14:paraId="34BBD8DC" w14:textId="77777777" w:rsidR="001270A1" w:rsidRPr="001B797C" w:rsidRDefault="001270A1" w:rsidP="001270A1">
      <w:pPr>
        <w:ind w:firstLine="708"/>
      </w:pPr>
      <w:r w:rsidRPr="007D5C16">
        <w:t>Регистрация в системе коммутации</w:t>
      </w:r>
      <w:r w:rsidRPr="00C35D4F">
        <w:t xml:space="preserve"> –</w:t>
      </w:r>
      <w:r w:rsidRPr="007D5C16">
        <w:t xml:space="preserve"> Fabric login (FLOGI).</w:t>
      </w:r>
    </w:p>
    <w:p w14:paraId="257B4844" w14:textId="77777777" w:rsidR="001270A1" w:rsidRDefault="001270A1" w:rsidP="001270A1">
      <w:pPr>
        <w:ind w:firstLine="709"/>
        <w:jc w:val="both"/>
      </w:pPr>
      <w:r>
        <w:t>Какое мировое имя у первого порта, принадлежащего Fibre</w:t>
      </w:r>
      <w:r w:rsidRPr="006C436D">
        <w:t xml:space="preserve"> </w:t>
      </w:r>
      <w:r>
        <w:t>Channel</w:t>
      </w:r>
      <w:r w:rsidRPr="006C436D">
        <w:t xml:space="preserve"> </w:t>
      </w:r>
      <w:r>
        <w:t>Fabric</w:t>
      </w:r>
      <w:r w:rsidRPr="006C436D">
        <w:t xml:space="preserve">? </w:t>
      </w:r>
    </w:p>
    <w:p w14:paraId="0590121A" w14:textId="77777777" w:rsidR="001270A1" w:rsidRPr="006C436D" w:rsidRDefault="001270A1" w:rsidP="001270A1">
      <w:pPr>
        <w:ind w:firstLine="709"/>
        <w:jc w:val="both"/>
      </w:pPr>
      <w:r w:rsidRPr="006C436D">
        <w:t>25:11:00:0</w:t>
      </w:r>
      <w:r>
        <w:t>d</w:t>
      </w:r>
      <w:r w:rsidRPr="006C436D">
        <w:t>:</w:t>
      </w:r>
      <w:r>
        <w:t>ec</w:t>
      </w:r>
      <w:r w:rsidRPr="006C436D">
        <w:t>:18:</w:t>
      </w:r>
      <w:r>
        <w:t>cb</w:t>
      </w:r>
      <w:r w:rsidRPr="006C436D">
        <w:t>:40 (</w:t>
      </w:r>
      <w:r>
        <w:t>см рисунок 2.1</w:t>
      </w:r>
      <w:r w:rsidRPr="006C436D">
        <w:t>)</w:t>
      </w:r>
      <w:r>
        <w:t>.</w:t>
      </w:r>
    </w:p>
    <w:p w14:paraId="0313282C" w14:textId="77777777" w:rsidR="001270A1" w:rsidRDefault="001270A1" w:rsidP="001270A1">
      <w:pPr>
        <w:ind w:firstLine="709"/>
        <w:jc w:val="both"/>
      </w:pPr>
    </w:p>
    <w:p w14:paraId="10F8C05B" w14:textId="77777777" w:rsidR="001270A1" w:rsidRDefault="001270A1" w:rsidP="001270A1">
      <w:pPr>
        <w:jc w:val="center"/>
      </w:pPr>
      <w:r>
        <w:rPr>
          <w:noProof/>
        </w:rPr>
        <w:drawing>
          <wp:inline distT="0" distB="0" distL="0" distR="0" wp14:anchorId="173FF6A8" wp14:editId="0BE63D03">
            <wp:extent cx="4057650" cy="1914525"/>
            <wp:effectExtent l="0" t="0" r="0" b="952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2885" w14:textId="77777777" w:rsidR="001270A1" w:rsidRDefault="001270A1" w:rsidP="001270A1">
      <w:pPr>
        <w:ind w:firstLine="709"/>
        <w:jc w:val="center"/>
      </w:pPr>
    </w:p>
    <w:p w14:paraId="18374F69" w14:textId="77777777" w:rsidR="001270A1" w:rsidRPr="0088400C" w:rsidRDefault="001270A1" w:rsidP="001270A1">
      <w:pPr>
        <w:jc w:val="center"/>
      </w:pPr>
      <w:r>
        <w:t>Рисунок 2.1 – Мировое имя первого порта FC</w:t>
      </w:r>
      <w:r w:rsidRPr="0088400C">
        <w:t xml:space="preserve"> </w:t>
      </w:r>
      <w:r>
        <w:t>Fabric</w:t>
      </w:r>
    </w:p>
    <w:p w14:paraId="1CEE2180" w14:textId="77777777" w:rsidR="001270A1" w:rsidRDefault="001270A1" w:rsidP="001270A1">
      <w:pPr>
        <w:ind w:firstLine="709"/>
        <w:jc w:val="center"/>
      </w:pPr>
    </w:p>
    <w:p w14:paraId="7687E15F" w14:textId="77777777" w:rsidR="001270A1" w:rsidRDefault="001270A1" w:rsidP="001270A1">
      <w:pPr>
        <w:ind w:firstLine="709"/>
        <w:jc w:val="both"/>
      </w:pPr>
      <w:r w:rsidRPr="006C436D">
        <w:t>Почему поле идентификатора источника (S_ID) кадра FLOGI содержит одни нули?</w:t>
      </w:r>
      <w:r>
        <w:t xml:space="preserve"> </w:t>
      </w:r>
    </w:p>
    <w:p w14:paraId="55DDEA5A" w14:textId="77777777" w:rsidR="001270A1" w:rsidRPr="006C436D" w:rsidRDefault="001270A1" w:rsidP="001270A1">
      <w:pPr>
        <w:ind w:firstLine="709"/>
        <w:jc w:val="both"/>
      </w:pPr>
      <w:r>
        <w:t>S</w:t>
      </w:r>
      <w:r w:rsidRPr="001B797C">
        <w:t>_</w:t>
      </w:r>
      <w:r>
        <w:t>ID</w:t>
      </w:r>
      <w:r w:rsidRPr="001B797C">
        <w:t xml:space="preserve"> </w:t>
      </w:r>
      <w:r>
        <w:t>кадра FLOGI</w:t>
      </w:r>
      <w:r w:rsidRPr="001B797C">
        <w:t xml:space="preserve"> </w:t>
      </w:r>
      <w:r>
        <w:t>у</w:t>
      </w:r>
      <w:r w:rsidRPr="006C436D">
        <w:t>станавливается в нулевое значение, если пакет используется для запроса нового адреса.</w:t>
      </w:r>
    </w:p>
    <w:p w14:paraId="3D746DD0" w14:textId="77777777" w:rsidR="001270A1" w:rsidRDefault="001270A1" w:rsidP="001270A1">
      <w:pPr>
        <w:ind w:firstLine="709"/>
        <w:jc w:val="both"/>
      </w:pPr>
      <w:r w:rsidRPr="006C436D">
        <w:t>Какой адрес назначен первому порту принадлежащему Fibre Channel Fabric?</w:t>
      </w:r>
    </w:p>
    <w:p w14:paraId="36A5ACB7" w14:textId="77777777" w:rsidR="001270A1" w:rsidRPr="006C436D" w:rsidRDefault="001270A1" w:rsidP="001270A1">
      <w:pPr>
        <w:ind w:firstLine="709"/>
        <w:jc w:val="both"/>
      </w:pPr>
      <w:r>
        <w:t>1</w:t>
      </w:r>
      <w:r w:rsidRPr="006C436D">
        <w:t>0:00:00:00:c9:44:49:55:20:00:00:00:c9:44:49:55</w:t>
      </w:r>
      <w:r>
        <w:t xml:space="preserve"> (см. рисунок 2.2).</w:t>
      </w:r>
    </w:p>
    <w:p w14:paraId="0CDFAE64" w14:textId="77777777" w:rsidR="001270A1" w:rsidRDefault="001270A1" w:rsidP="001270A1">
      <w:pPr>
        <w:ind w:firstLine="709"/>
        <w:jc w:val="both"/>
      </w:pPr>
    </w:p>
    <w:p w14:paraId="7C31F7DC" w14:textId="77777777" w:rsidR="001270A1" w:rsidRDefault="001270A1" w:rsidP="001270A1">
      <w:pPr>
        <w:jc w:val="center"/>
      </w:pPr>
      <w:r w:rsidRPr="00CB125C">
        <w:rPr>
          <w:noProof/>
        </w:rPr>
        <w:drawing>
          <wp:inline distT="0" distB="0" distL="0" distR="0" wp14:anchorId="1ABF557D" wp14:editId="393F5522">
            <wp:extent cx="4431839" cy="275272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4836" cy="2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A258" w14:textId="77777777" w:rsidR="001270A1" w:rsidRDefault="001270A1" w:rsidP="001270A1">
      <w:pPr>
        <w:jc w:val="center"/>
      </w:pPr>
    </w:p>
    <w:p w14:paraId="7AA6C156" w14:textId="77777777" w:rsidR="001270A1" w:rsidRPr="00CB125C" w:rsidRDefault="001270A1" w:rsidP="001270A1">
      <w:pPr>
        <w:jc w:val="center"/>
      </w:pPr>
      <w:r>
        <w:t>Рисунок 2.2 – Адрес первого порта FC</w:t>
      </w:r>
      <w:r w:rsidRPr="00CB125C">
        <w:t xml:space="preserve"> </w:t>
      </w:r>
      <w:r>
        <w:t>Fabric</w:t>
      </w:r>
    </w:p>
    <w:p w14:paraId="6A54095C" w14:textId="77777777" w:rsidR="001270A1" w:rsidRDefault="001270A1" w:rsidP="001270A1">
      <w:pPr>
        <w:ind w:firstLine="709"/>
        <w:jc w:val="both"/>
      </w:pPr>
      <w:r w:rsidRPr="006C436D">
        <w:lastRenderedPageBreak/>
        <w:t>Какое шестнадцатеричное представление FC-4 TYPE запрашивается и какой протокол оно представляет?</w:t>
      </w:r>
      <w:r>
        <w:t xml:space="preserve"> </w:t>
      </w:r>
    </w:p>
    <w:p w14:paraId="34F7F7D9" w14:textId="77777777" w:rsidR="001270A1" w:rsidRPr="001B797C" w:rsidRDefault="001270A1" w:rsidP="001270A1">
      <w:pPr>
        <w:ind w:firstLine="709"/>
        <w:jc w:val="both"/>
      </w:pPr>
      <w:r w:rsidRPr="001B797C">
        <w:t>FC_CT(0x20) DNS (</w:t>
      </w:r>
      <w:r>
        <w:t>см</w:t>
      </w:r>
      <w:r w:rsidRPr="001B797C">
        <w:t xml:space="preserve">. </w:t>
      </w:r>
      <w:r>
        <w:t>рисунок 2.3</w:t>
      </w:r>
      <w:r w:rsidRPr="001B797C">
        <w:t>).</w:t>
      </w:r>
    </w:p>
    <w:p w14:paraId="27EC091D" w14:textId="77777777" w:rsidR="001270A1" w:rsidRDefault="001270A1" w:rsidP="001270A1">
      <w:pPr>
        <w:ind w:firstLine="709"/>
        <w:jc w:val="both"/>
      </w:pPr>
      <w:r w:rsidRPr="006C436D">
        <w:t>Какой сервис ответственен за GID_FT запрос?</w:t>
      </w:r>
    </w:p>
    <w:p w14:paraId="252669BD" w14:textId="77777777" w:rsidR="001270A1" w:rsidRDefault="001270A1" w:rsidP="001270A1">
      <w:pPr>
        <w:ind w:firstLine="709"/>
        <w:jc w:val="both"/>
      </w:pPr>
      <w:r w:rsidRPr="006C436D">
        <w:t>FC_GS</w:t>
      </w:r>
      <w:r>
        <w:t>.</w:t>
      </w:r>
    </w:p>
    <w:p w14:paraId="4DB34715" w14:textId="77777777" w:rsidR="001270A1" w:rsidRDefault="001270A1" w:rsidP="001270A1">
      <w:pPr>
        <w:jc w:val="center"/>
      </w:pPr>
    </w:p>
    <w:p w14:paraId="71BADF25" w14:textId="77777777" w:rsidR="001270A1" w:rsidRDefault="001270A1" w:rsidP="001270A1">
      <w:pPr>
        <w:jc w:val="center"/>
      </w:pPr>
      <w:r w:rsidRPr="00CB125C">
        <w:rPr>
          <w:noProof/>
        </w:rPr>
        <w:drawing>
          <wp:inline distT="0" distB="0" distL="0" distR="0" wp14:anchorId="4DB1C015" wp14:editId="3722D174">
            <wp:extent cx="5939790" cy="3115945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8B93" w14:textId="77777777" w:rsidR="001270A1" w:rsidRDefault="001270A1" w:rsidP="001270A1">
      <w:pPr>
        <w:ind w:firstLine="709"/>
        <w:jc w:val="center"/>
      </w:pPr>
    </w:p>
    <w:p w14:paraId="546A4711" w14:textId="77777777" w:rsidR="001270A1" w:rsidRDefault="001270A1" w:rsidP="001270A1">
      <w:pPr>
        <w:jc w:val="center"/>
      </w:pPr>
      <w:r>
        <w:t>Рисунок 2.</w:t>
      </w:r>
      <w:r w:rsidRPr="003707AA">
        <w:t>3</w:t>
      </w:r>
      <w:r w:rsidRPr="001B797C">
        <w:t xml:space="preserve"> – </w:t>
      </w:r>
      <w:r>
        <w:t>Конфигурация кадра GID</w:t>
      </w:r>
      <w:r w:rsidRPr="00CB125C">
        <w:t>_</w:t>
      </w:r>
      <w:r>
        <w:t>FT</w:t>
      </w:r>
    </w:p>
    <w:p w14:paraId="0C3527A7" w14:textId="77777777" w:rsidR="001270A1" w:rsidRDefault="001270A1" w:rsidP="001270A1">
      <w:pPr>
        <w:jc w:val="center"/>
      </w:pPr>
    </w:p>
    <w:p w14:paraId="6E3EE84A" w14:textId="09D6BF30" w:rsidR="001270A1" w:rsidRDefault="00322DD2" w:rsidP="00FE5095">
      <w:pPr>
        <w:jc w:val="center"/>
      </w:pPr>
      <w:r>
        <w:br w:type="page"/>
      </w:r>
      <w:r w:rsidR="001270A1">
        <w:rPr>
          <w:b/>
        </w:rPr>
        <w:lastRenderedPageBreak/>
        <w:t>ЗАКЛЮЧЕНИЕ</w:t>
      </w:r>
    </w:p>
    <w:p w14:paraId="7E6248AE" w14:textId="77777777" w:rsidR="001270A1" w:rsidRDefault="001270A1" w:rsidP="001270A1">
      <w:pPr>
        <w:jc w:val="both"/>
      </w:pPr>
    </w:p>
    <w:p w14:paraId="1B8B2756" w14:textId="37D0FBC6" w:rsidR="001270A1" w:rsidRPr="00AC34FC" w:rsidRDefault="001270A1" w:rsidP="001270A1">
      <w:pPr>
        <w:jc w:val="both"/>
      </w:pPr>
      <w:r>
        <w:tab/>
        <w:t xml:space="preserve">В ходе проведение лабораторной работы №3 </w:t>
      </w:r>
      <w:r w:rsidRPr="00E33B2A">
        <w:t xml:space="preserve">были определены конфигурации настроек свитча и принадлежность к СХД, конфигурации виртуального коммутатора. А также были рассмотрены основные задачи, выполняемые посредством </w:t>
      </w:r>
      <w:r>
        <w:t>Fibre</w:t>
      </w:r>
      <w:r w:rsidRPr="00E33B2A">
        <w:t xml:space="preserve"> </w:t>
      </w:r>
      <w:r>
        <w:t>Channel</w:t>
      </w:r>
      <w:r w:rsidRPr="00E33B2A">
        <w:t xml:space="preserve"> </w:t>
      </w:r>
      <w:r>
        <w:t>SAN</w:t>
      </w:r>
      <w:r w:rsidR="0013397E">
        <w:t>.</w:t>
      </w:r>
    </w:p>
    <w:p w14:paraId="1CE279D6" w14:textId="56A98071" w:rsidR="00046FED" w:rsidRPr="00046FED" w:rsidRDefault="00046FED" w:rsidP="001270A1">
      <w:pPr>
        <w:pStyle w:val="14"/>
      </w:pPr>
    </w:p>
    <w:sectPr w:rsidR="00046FED" w:rsidRPr="00046FED" w:rsidSect="00077D48">
      <w:footerReference w:type="default" r:id="rId19"/>
      <w:pgSz w:w="11906" w:h="16838"/>
      <w:pgMar w:top="1134" w:right="851" w:bottom="1531" w:left="1701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9B4AA" w14:textId="77777777" w:rsidR="00581AE1" w:rsidRDefault="00581AE1">
      <w:r>
        <w:separator/>
      </w:r>
    </w:p>
  </w:endnote>
  <w:endnote w:type="continuationSeparator" w:id="0">
    <w:p w14:paraId="7A40BD0B" w14:textId="77777777" w:rsidR="00581AE1" w:rsidRDefault="00581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7731672"/>
      <w:docPartObj>
        <w:docPartGallery w:val="Page Numbers (Bottom of Page)"/>
        <w:docPartUnique/>
      </w:docPartObj>
    </w:sdtPr>
    <w:sdtContent>
      <w:p w14:paraId="656910DF" w14:textId="77777777" w:rsidR="001D05D2" w:rsidRDefault="001D05D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B93320" w14:textId="77777777" w:rsidR="001D05D2" w:rsidRDefault="001D05D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FF9DE" w14:textId="77777777" w:rsidR="00886253" w:rsidRDefault="00886253">
    <w:pPr>
      <w:pStyle w:val="a3"/>
      <w:jc w:val="right"/>
    </w:pPr>
  </w:p>
  <w:p w14:paraId="403185DA" w14:textId="77777777" w:rsidR="006F03BB" w:rsidRDefault="006F03BB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2056424459"/>
      <w:docPartObj>
        <w:docPartGallery w:val="Page Numbers (Bottom of Page)"/>
        <w:docPartUnique/>
      </w:docPartObj>
    </w:sdtPr>
    <w:sdtContent>
      <w:p w14:paraId="6F8B8363" w14:textId="200FD912" w:rsidR="0013397E" w:rsidRDefault="00077D48" w:rsidP="0065641F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t>3</w:t>
        </w:r>
      </w:p>
    </w:sdtContent>
  </w:sdt>
  <w:p w14:paraId="6BD85AEA" w14:textId="10BA5A05" w:rsidR="001D05D2" w:rsidRDefault="001D05D2" w:rsidP="0013397E">
    <w:pPr>
      <w:pStyle w:val="a3"/>
      <w:ind w:right="360"/>
      <w:jc w:val="right"/>
    </w:pPr>
  </w:p>
  <w:p w14:paraId="6624C023" w14:textId="77777777" w:rsidR="001D05D2" w:rsidRDefault="001D05D2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4331581"/>
      <w:docPartObj>
        <w:docPartGallery w:val="Page Numbers (Bottom of Page)"/>
        <w:docPartUnique/>
      </w:docPartObj>
    </w:sdtPr>
    <w:sdtContent>
      <w:p w14:paraId="4DCA113A" w14:textId="77777777" w:rsidR="00011F18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33B2A">
          <w:t>5</w:t>
        </w:r>
        <w:r>
          <w:fldChar w:fldCharType="end"/>
        </w:r>
      </w:p>
    </w:sdtContent>
  </w:sdt>
  <w:p w14:paraId="5C03BFDA" w14:textId="77777777" w:rsidR="00011F18" w:rsidRDefault="00011F1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1569C" w14:textId="77777777" w:rsidR="00581AE1" w:rsidRDefault="00581AE1">
      <w:r>
        <w:separator/>
      </w:r>
    </w:p>
  </w:footnote>
  <w:footnote w:type="continuationSeparator" w:id="0">
    <w:p w14:paraId="61AF1CE8" w14:textId="77777777" w:rsidR="00581AE1" w:rsidRDefault="00581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E02AF3"/>
    <w:multiLevelType w:val="multilevel"/>
    <w:tmpl w:val="C9F4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F151B"/>
    <w:multiLevelType w:val="hybridMultilevel"/>
    <w:tmpl w:val="D57694D6"/>
    <w:lvl w:ilvl="0" w:tplc="9782C930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744EE2"/>
    <w:multiLevelType w:val="multilevel"/>
    <w:tmpl w:val="FB88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16658"/>
    <w:multiLevelType w:val="hybridMultilevel"/>
    <w:tmpl w:val="DACA1E60"/>
    <w:lvl w:ilvl="0" w:tplc="0B04E1B0">
      <w:start w:val="1"/>
      <w:numFmt w:val="decimal"/>
      <w:lvlText w:val="%1"/>
      <w:lvlJc w:val="left"/>
      <w:pPr>
        <w:ind w:left="1068" w:hanging="360"/>
      </w:pPr>
      <w:rPr>
        <w:rFonts w:ascii="Times New Roman" w:eastAsiaTheme="majorEastAsia" w:hAnsi="Times New Roman" w:cs="Mangal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FD6995"/>
    <w:multiLevelType w:val="hybridMultilevel"/>
    <w:tmpl w:val="77989DAE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F815BB6"/>
    <w:multiLevelType w:val="multilevel"/>
    <w:tmpl w:val="2328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E4B29"/>
    <w:multiLevelType w:val="multilevel"/>
    <w:tmpl w:val="670A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FD3439"/>
    <w:multiLevelType w:val="multilevel"/>
    <w:tmpl w:val="3F96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8920561"/>
    <w:multiLevelType w:val="multilevel"/>
    <w:tmpl w:val="FB8E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425D3F"/>
    <w:multiLevelType w:val="multilevel"/>
    <w:tmpl w:val="E466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2900B4"/>
    <w:multiLevelType w:val="hybridMultilevel"/>
    <w:tmpl w:val="4A1A195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539C4583"/>
    <w:multiLevelType w:val="multilevel"/>
    <w:tmpl w:val="D404599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53DD0C29"/>
    <w:multiLevelType w:val="multilevel"/>
    <w:tmpl w:val="4A32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2465B6"/>
    <w:multiLevelType w:val="hybridMultilevel"/>
    <w:tmpl w:val="6C84685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A7923F6"/>
    <w:multiLevelType w:val="multilevel"/>
    <w:tmpl w:val="9E86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8C71F7"/>
    <w:multiLevelType w:val="multilevel"/>
    <w:tmpl w:val="C964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5253CE"/>
    <w:multiLevelType w:val="hybridMultilevel"/>
    <w:tmpl w:val="85A48E22"/>
    <w:lvl w:ilvl="0" w:tplc="C1BE41AC">
      <w:start w:val="1"/>
      <w:numFmt w:val="bullet"/>
      <w:lvlText w:val="–"/>
      <w:lvlJc w:val="left"/>
      <w:pPr>
        <w:ind w:left="1423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3" w15:restartNumberingAfterBreak="0">
    <w:nsid w:val="649035F8"/>
    <w:multiLevelType w:val="hybridMultilevel"/>
    <w:tmpl w:val="5A725594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73717789"/>
    <w:multiLevelType w:val="multilevel"/>
    <w:tmpl w:val="3B70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CC75E3"/>
    <w:multiLevelType w:val="multilevel"/>
    <w:tmpl w:val="8CAA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7B69CD"/>
    <w:multiLevelType w:val="hybridMultilevel"/>
    <w:tmpl w:val="79C27C5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59480985">
    <w:abstractNumId w:val="16"/>
  </w:num>
  <w:num w:numId="2" w16cid:durableId="903879171">
    <w:abstractNumId w:val="11"/>
  </w:num>
  <w:num w:numId="3" w16cid:durableId="786892513">
    <w:abstractNumId w:val="10"/>
  </w:num>
  <w:num w:numId="4" w16cid:durableId="889809492">
    <w:abstractNumId w:val="1"/>
  </w:num>
  <w:num w:numId="5" w16cid:durableId="682440377">
    <w:abstractNumId w:val="25"/>
  </w:num>
  <w:num w:numId="6" w16cid:durableId="840391190">
    <w:abstractNumId w:val="0"/>
  </w:num>
  <w:num w:numId="7" w16cid:durableId="609513411">
    <w:abstractNumId w:val="12"/>
  </w:num>
  <w:num w:numId="8" w16cid:durableId="1974095556">
    <w:abstractNumId w:val="24"/>
  </w:num>
  <w:num w:numId="9" w16cid:durableId="1891265175">
    <w:abstractNumId w:val="7"/>
  </w:num>
  <w:num w:numId="10" w16cid:durableId="1013923092">
    <w:abstractNumId w:val="8"/>
  </w:num>
  <w:num w:numId="11" w16cid:durableId="1668290575">
    <w:abstractNumId w:val="14"/>
  </w:num>
  <w:num w:numId="12" w16cid:durableId="287785369">
    <w:abstractNumId w:val="2"/>
  </w:num>
  <w:num w:numId="13" w16cid:durableId="1847935872">
    <w:abstractNumId w:val="27"/>
  </w:num>
  <w:num w:numId="14" w16cid:durableId="1082340588">
    <w:abstractNumId w:val="13"/>
  </w:num>
  <w:num w:numId="15" w16cid:durableId="446314881">
    <w:abstractNumId w:val="18"/>
  </w:num>
  <w:num w:numId="16" w16cid:durableId="1732577677">
    <w:abstractNumId w:val="21"/>
  </w:num>
  <w:num w:numId="17" w16cid:durableId="107436912">
    <w:abstractNumId w:val="4"/>
  </w:num>
  <w:num w:numId="18" w16cid:durableId="707487997">
    <w:abstractNumId w:val="20"/>
  </w:num>
  <w:num w:numId="19" w16cid:durableId="3896050">
    <w:abstractNumId w:val="9"/>
  </w:num>
  <w:num w:numId="20" w16cid:durableId="1083181682">
    <w:abstractNumId w:val="3"/>
  </w:num>
  <w:num w:numId="21" w16cid:durableId="1728914135">
    <w:abstractNumId w:val="15"/>
  </w:num>
  <w:num w:numId="22" w16cid:durableId="1670936408">
    <w:abstractNumId w:val="23"/>
  </w:num>
  <w:num w:numId="23" w16cid:durableId="1152410530">
    <w:abstractNumId w:val="28"/>
  </w:num>
  <w:num w:numId="24" w16cid:durableId="26830967">
    <w:abstractNumId w:val="19"/>
  </w:num>
  <w:num w:numId="25" w16cid:durableId="1535117400">
    <w:abstractNumId w:val="26"/>
  </w:num>
  <w:num w:numId="26" w16cid:durableId="941033949">
    <w:abstractNumId w:val="6"/>
  </w:num>
  <w:num w:numId="27" w16cid:durableId="1959487808">
    <w:abstractNumId w:val="5"/>
  </w:num>
  <w:num w:numId="28" w16cid:durableId="2054764811">
    <w:abstractNumId w:val="17"/>
  </w:num>
  <w:num w:numId="29" w16cid:durableId="141709109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512"/>
    <w:rsid w:val="00001596"/>
    <w:rsid w:val="00002802"/>
    <w:rsid w:val="00002C11"/>
    <w:rsid w:val="00003758"/>
    <w:rsid w:val="00003C00"/>
    <w:rsid w:val="0000601B"/>
    <w:rsid w:val="00010FDF"/>
    <w:rsid w:val="00011293"/>
    <w:rsid w:val="00011521"/>
    <w:rsid w:val="00011F18"/>
    <w:rsid w:val="00012114"/>
    <w:rsid w:val="00013157"/>
    <w:rsid w:val="0001404B"/>
    <w:rsid w:val="00014506"/>
    <w:rsid w:val="00017EED"/>
    <w:rsid w:val="0002046E"/>
    <w:rsid w:val="00020480"/>
    <w:rsid w:val="00020E02"/>
    <w:rsid w:val="000213CA"/>
    <w:rsid w:val="0002319A"/>
    <w:rsid w:val="00024983"/>
    <w:rsid w:val="000250C3"/>
    <w:rsid w:val="00032185"/>
    <w:rsid w:val="000331E4"/>
    <w:rsid w:val="00033836"/>
    <w:rsid w:val="0003614F"/>
    <w:rsid w:val="00037396"/>
    <w:rsid w:val="00040B92"/>
    <w:rsid w:val="00042EDC"/>
    <w:rsid w:val="0004413A"/>
    <w:rsid w:val="00044376"/>
    <w:rsid w:val="000449B3"/>
    <w:rsid w:val="0004524E"/>
    <w:rsid w:val="00046FED"/>
    <w:rsid w:val="00047432"/>
    <w:rsid w:val="00050D42"/>
    <w:rsid w:val="000513EE"/>
    <w:rsid w:val="00051770"/>
    <w:rsid w:val="000520FF"/>
    <w:rsid w:val="00052511"/>
    <w:rsid w:val="000545B0"/>
    <w:rsid w:val="00061442"/>
    <w:rsid w:val="00062E21"/>
    <w:rsid w:val="0006337A"/>
    <w:rsid w:val="0006560C"/>
    <w:rsid w:val="000667EB"/>
    <w:rsid w:val="00067C2D"/>
    <w:rsid w:val="000724A8"/>
    <w:rsid w:val="00072C6B"/>
    <w:rsid w:val="00076715"/>
    <w:rsid w:val="00077541"/>
    <w:rsid w:val="00077D48"/>
    <w:rsid w:val="000834D7"/>
    <w:rsid w:val="00083E40"/>
    <w:rsid w:val="0008436B"/>
    <w:rsid w:val="00084A8E"/>
    <w:rsid w:val="00084DD5"/>
    <w:rsid w:val="00084E18"/>
    <w:rsid w:val="00085C49"/>
    <w:rsid w:val="00086D0E"/>
    <w:rsid w:val="00087876"/>
    <w:rsid w:val="00091132"/>
    <w:rsid w:val="00091382"/>
    <w:rsid w:val="00091E12"/>
    <w:rsid w:val="0009563E"/>
    <w:rsid w:val="0009650C"/>
    <w:rsid w:val="00096851"/>
    <w:rsid w:val="000972FE"/>
    <w:rsid w:val="000A1066"/>
    <w:rsid w:val="000A2BD6"/>
    <w:rsid w:val="000A3159"/>
    <w:rsid w:val="000B0011"/>
    <w:rsid w:val="000B39C7"/>
    <w:rsid w:val="000B46E1"/>
    <w:rsid w:val="000B484C"/>
    <w:rsid w:val="000B4AA8"/>
    <w:rsid w:val="000B65E2"/>
    <w:rsid w:val="000B798B"/>
    <w:rsid w:val="000C1A3E"/>
    <w:rsid w:val="000C22A9"/>
    <w:rsid w:val="000C415F"/>
    <w:rsid w:val="000C56A3"/>
    <w:rsid w:val="000D021E"/>
    <w:rsid w:val="000D028D"/>
    <w:rsid w:val="000D3FE8"/>
    <w:rsid w:val="000D409F"/>
    <w:rsid w:val="000D46A9"/>
    <w:rsid w:val="000D5F92"/>
    <w:rsid w:val="000E0041"/>
    <w:rsid w:val="000E1451"/>
    <w:rsid w:val="000E18BA"/>
    <w:rsid w:val="000E195C"/>
    <w:rsid w:val="000E26D2"/>
    <w:rsid w:val="000E2972"/>
    <w:rsid w:val="000E557B"/>
    <w:rsid w:val="000F06C7"/>
    <w:rsid w:val="000F1F6E"/>
    <w:rsid w:val="000F32B4"/>
    <w:rsid w:val="000F3DA8"/>
    <w:rsid w:val="000F4913"/>
    <w:rsid w:val="000F4BEA"/>
    <w:rsid w:val="000F5CE5"/>
    <w:rsid w:val="00101BAB"/>
    <w:rsid w:val="001024C5"/>
    <w:rsid w:val="00103084"/>
    <w:rsid w:val="00104189"/>
    <w:rsid w:val="00104D76"/>
    <w:rsid w:val="001058A1"/>
    <w:rsid w:val="00106F5B"/>
    <w:rsid w:val="00107469"/>
    <w:rsid w:val="00110237"/>
    <w:rsid w:val="00110FD0"/>
    <w:rsid w:val="00112BD7"/>
    <w:rsid w:val="00113B05"/>
    <w:rsid w:val="0011639D"/>
    <w:rsid w:val="001169FB"/>
    <w:rsid w:val="00116AD1"/>
    <w:rsid w:val="00121719"/>
    <w:rsid w:val="00124BED"/>
    <w:rsid w:val="0012601A"/>
    <w:rsid w:val="001265D4"/>
    <w:rsid w:val="001270A1"/>
    <w:rsid w:val="001273D6"/>
    <w:rsid w:val="00130AC2"/>
    <w:rsid w:val="001323F0"/>
    <w:rsid w:val="00132AE6"/>
    <w:rsid w:val="0013397E"/>
    <w:rsid w:val="00135D40"/>
    <w:rsid w:val="00136DCF"/>
    <w:rsid w:val="0013747E"/>
    <w:rsid w:val="00141432"/>
    <w:rsid w:val="00141591"/>
    <w:rsid w:val="001450CE"/>
    <w:rsid w:val="001463F3"/>
    <w:rsid w:val="001467C1"/>
    <w:rsid w:val="00147F23"/>
    <w:rsid w:val="00147F9A"/>
    <w:rsid w:val="00147FD3"/>
    <w:rsid w:val="00150122"/>
    <w:rsid w:val="00150828"/>
    <w:rsid w:val="0015167A"/>
    <w:rsid w:val="00153144"/>
    <w:rsid w:val="001544D1"/>
    <w:rsid w:val="001548AE"/>
    <w:rsid w:val="001550D8"/>
    <w:rsid w:val="00155F63"/>
    <w:rsid w:val="00156EFC"/>
    <w:rsid w:val="00157139"/>
    <w:rsid w:val="00157F88"/>
    <w:rsid w:val="001605D2"/>
    <w:rsid w:val="00160856"/>
    <w:rsid w:val="00161BDA"/>
    <w:rsid w:val="00162225"/>
    <w:rsid w:val="001634B2"/>
    <w:rsid w:val="00164601"/>
    <w:rsid w:val="00165237"/>
    <w:rsid w:val="001666D1"/>
    <w:rsid w:val="001669EE"/>
    <w:rsid w:val="001679ED"/>
    <w:rsid w:val="00167D7B"/>
    <w:rsid w:val="001711CE"/>
    <w:rsid w:val="00171B5A"/>
    <w:rsid w:val="001725AC"/>
    <w:rsid w:val="00173145"/>
    <w:rsid w:val="00173BB3"/>
    <w:rsid w:val="00181BF6"/>
    <w:rsid w:val="00182142"/>
    <w:rsid w:val="001859F0"/>
    <w:rsid w:val="00185E2D"/>
    <w:rsid w:val="00186EA8"/>
    <w:rsid w:val="0019168F"/>
    <w:rsid w:val="00191A14"/>
    <w:rsid w:val="001938AE"/>
    <w:rsid w:val="00195155"/>
    <w:rsid w:val="00196BEC"/>
    <w:rsid w:val="0019764F"/>
    <w:rsid w:val="001A0EE4"/>
    <w:rsid w:val="001A0F01"/>
    <w:rsid w:val="001A1586"/>
    <w:rsid w:val="001A2024"/>
    <w:rsid w:val="001A2961"/>
    <w:rsid w:val="001A48A5"/>
    <w:rsid w:val="001A493C"/>
    <w:rsid w:val="001A6EB8"/>
    <w:rsid w:val="001B03E7"/>
    <w:rsid w:val="001B1A0E"/>
    <w:rsid w:val="001B629F"/>
    <w:rsid w:val="001B7176"/>
    <w:rsid w:val="001B7CA0"/>
    <w:rsid w:val="001C1FB5"/>
    <w:rsid w:val="001C2F1A"/>
    <w:rsid w:val="001C4022"/>
    <w:rsid w:val="001C6694"/>
    <w:rsid w:val="001D02DF"/>
    <w:rsid w:val="001D05D2"/>
    <w:rsid w:val="001D0834"/>
    <w:rsid w:val="001D7879"/>
    <w:rsid w:val="001E1E20"/>
    <w:rsid w:val="001E223C"/>
    <w:rsid w:val="001E7E18"/>
    <w:rsid w:val="001F308D"/>
    <w:rsid w:val="001F323D"/>
    <w:rsid w:val="001F3E28"/>
    <w:rsid w:val="001F4E26"/>
    <w:rsid w:val="001F58E9"/>
    <w:rsid w:val="001F5A55"/>
    <w:rsid w:val="001F77CB"/>
    <w:rsid w:val="00201625"/>
    <w:rsid w:val="00201A19"/>
    <w:rsid w:val="0020245C"/>
    <w:rsid w:val="0020388D"/>
    <w:rsid w:val="002057AC"/>
    <w:rsid w:val="00206312"/>
    <w:rsid w:val="00206F61"/>
    <w:rsid w:val="00210F18"/>
    <w:rsid w:val="00212FDC"/>
    <w:rsid w:val="002139D2"/>
    <w:rsid w:val="00213BFE"/>
    <w:rsid w:val="00213CAD"/>
    <w:rsid w:val="0021576D"/>
    <w:rsid w:val="00220B75"/>
    <w:rsid w:val="002214EA"/>
    <w:rsid w:val="002216DA"/>
    <w:rsid w:val="0022203C"/>
    <w:rsid w:val="00223E7F"/>
    <w:rsid w:val="002241B1"/>
    <w:rsid w:val="00227A1B"/>
    <w:rsid w:val="002349A3"/>
    <w:rsid w:val="00236BDC"/>
    <w:rsid w:val="002370BE"/>
    <w:rsid w:val="0024069E"/>
    <w:rsid w:val="002425EF"/>
    <w:rsid w:val="00242BCB"/>
    <w:rsid w:val="0024552A"/>
    <w:rsid w:val="00246194"/>
    <w:rsid w:val="00246E07"/>
    <w:rsid w:val="00247EFD"/>
    <w:rsid w:val="00250F15"/>
    <w:rsid w:val="00251180"/>
    <w:rsid w:val="00251710"/>
    <w:rsid w:val="00253515"/>
    <w:rsid w:val="00253D6B"/>
    <w:rsid w:val="00254839"/>
    <w:rsid w:val="002567F2"/>
    <w:rsid w:val="00261E6C"/>
    <w:rsid w:val="0026267B"/>
    <w:rsid w:val="002628A3"/>
    <w:rsid w:val="0026440F"/>
    <w:rsid w:val="00264CBE"/>
    <w:rsid w:val="0026561A"/>
    <w:rsid w:val="00265AD2"/>
    <w:rsid w:val="00266DF9"/>
    <w:rsid w:val="00271F63"/>
    <w:rsid w:val="00274B72"/>
    <w:rsid w:val="00275C16"/>
    <w:rsid w:val="00275E4C"/>
    <w:rsid w:val="002762F2"/>
    <w:rsid w:val="0027751F"/>
    <w:rsid w:val="002803C0"/>
    <w:rsid w:val="002815C0"/>
    <w:rsid w:val="00285AFE"/>
    <w:rsid w:val="00285E6C"/>
    <w:rsid w:val="002870B5"/>
    <w:rsid w:val="00287353"/>
    <w:rsid w:val="00292350"/>
    <w:rsid w:val="002965F5"/>
    <w:rsid w:val="00296E22"/>
    <w:rsid w:val="002A3310"/>
    <w:rsid w:val="002A33B2"/>
    <w:rsid w:val="002A3573"/>
    <w:rsid w:val="002B17DA"/>
    <w:rsid w:val="002B32BA"/>
    <w:rsid w:val="002B44D3"/>
    <w:rsid w:val="002C00DD"/>
    <w:rsid w:val="002C0AE5"/>
    <w:rsid w:val="002C1473"/>
    <w:rsid w:val="002C1F0A"/>
    <w:rsid w:val="002C23A8"/>
    <w:rsid w:val="002C24BA"/>
    <w:rsid w:val="002C3480"/>
    <w:rsid w:val="002C3BF7"/>
    <w:rsid w:val="002C40EA"/>
    <w:rsid w:val="002C485E"/>
    <w:rsid w:val="002C51A8"/>
    <w:rsid w:val="002C5D46"/>
    <w:rsid w:val="002C6D86"/>
    <w:rsid w:val="002C7067"/>
    <w:rsid w:val="002C7E29"/>
    <w:rsid w:val="002D1A1C"/>
    <w:rsid w:val="002D3158"/>
    <w:rsid w:val="002D36C5"/>
    <w:rsid w:val="002D5793"/>
    <w:rsid w:val="002D590C"/>
    <w:rsid w:val="002D723F"/>
    <w:rsid w:val="002E01C4"/>
    <w:rsid w:val="002E0A4D"/>
    <w:rsid w:val="002E1045"/>
    <w:rsid w:val="002E1545"/>
    <w:rsid w:val="002E1A52"/>
    <w:rsid w:val="002E1BCE"/>
    <w:rsid w:val="002E4D8C"/>
    <w:rsid w:val="002E51FD"/>
    <w:rsid w:val="002E5D7B"/>
    <w:rsid w:val="002F0878"/>
    <w:rsid w:val="002F10B9"/>
    <w:rsid w:val="002F46F3"/>
    <w:rsid w:val="002F55CE"/>
    <w:rsid w:val="002F7DBF"/>
    <w:rsid w:val="0030065A"/>
    <w:rsid w:val="00303B46"/>
    <w:rsid w:val="00303BAC"/>
    <w:rsid w:val="00303CA7"/>
    <w:rsid w:val="0030427F"/>
    <w:rsid w:val="003062CA"/>
    <w:rsid w:val="00307183"/>
    <w:rsid w:val="0030772B"/>
    <w:rsid w:val="003106D2"/>
    <w:rsid w:val="00313DFE"/>
    <w:rsid w:val="00314D33"/>
    <w:rsid w:val="003211B0"/>
    <w:rsid w:val="003216F3"/>
    <w:rsid w:val="00322DD2"/>
    <w:rsid w:val="003234F6"/>
    <w:rsid w:val="00323B98"/>
    <w:rsid w:val="00323C16"/>
    <w:rsid w:val="00324705"/>
    <w:rsid w:val="00324824"/>
    <w:rsid w:val="00324D1D"/>
    <w:rsid w:val="00325D3A"/>
    <w:rsid w:val="00326675"/>
    <w:rsid w:val="003271AF"/>
    <w:rsid w:val="00333951"/>
    <w:rsid w:val="003339FE"/>
    <w:rsid w:val="00336514"/>
    <w:rsid w:val="00337391"/>
    <w:rsid w:val="003378ED"/>
    <w:rsid w:val="00341714"/>
    <w:rsid w:val="00341AA1"/>
    <w:rsid w:val="003443A0"/>
    <w:rsid w:val="00344C40"/>
    <w:rsid w:val="00345941"/>
    <w:rsid w:val="0034622C"/>
    <w:rsid w:val="00346BE8"/>
    <w:rsid w:val="00347A8E"/>
    <w:rsid w:val="00350308"/>
    <w:rsid w:val="00352011"/>
    <w:rsid w:val="0035270D"/>
    <w:rsid w:val="00353FA8"/>
    <w:rsid w:val="00354064"/>
    <w:rsid w:val="00354261"/>
    <w:rsid w:val="0035485B"/>
    <w:rsid w:val="00355F91"/>
    <w:rsid w:val="003565D2"/>
    <w:rsid w:val="00356ADC"/>
    <w:rsid w:val="00357D88"/>
    <w:rsid w:val="003616A5"/>
    <w:rsid w:val="0036205E"/>
    <w:rsid w:val="00362568"/>
    <w:rsid w:val="003637D9"/>
    <w:rsid w:val="0036415C"/>
    <w:rsid w:val="00365246"/>
    <w:rsid w:val="00365D0F"/>
    <w:rsid w:val="00366194"/>
    <w:rsid w:val="003667EE"/>
    <w:rsid w:val="0036765A"/>
    <w:rsid w:val="00372927"/>
    <w:rsid w:val="00372EDE"/>
    <w:rsid w:val="00375AE3"/>
    <w:rsid w:val="0037630A"/>
    <w:rsid w:val="00377CC4"/>
    <w:rsid w:val="003801D6"/>
    <w:rsid w:val="00381B88"/>
    <w:rsid w:val="00382871"/>
    <w:rsid w:val="00382A9B"/>
    <w:rsid w:val="0038420F"/>
    <w:rsid w:val="003849E5"/>
    <w:rsid w:val="00384F8A"/>
    <w:rsid w:val="00386CC5"/>
    <w:rsid w:val="00387A39"/>
    <w:rsid w:val="00390866"/>
    <w:rsid w:val="0039229C"/>
    <w:rsid w:val="00392325"/>
    <w:rsid w:val="0039397D"/>
    <w:rsid w:val="003941A4"/>
    <w:rsid w:val="0039472A"/>
    <w:rsid w:val="003956D2"/>
    <w:rsid w:val="00396097"/>
    <w:rsid w:val="003A1C2A"/>
    <w:rsid w:val="003A5332"/>
    <w:rsid w:val="003A5911"/>
    <w:rsid w:val="003A698F"/>
    <w:rsid w:val="003A72C1"/>
    <w:rsid w:val="003A74A5"/>
    <w:rsid w:val="003B33CF"/>
    <w:rsid w:val="003B6249"/>
    <w:rsid w:val="003B62AA"/>
    <w:rsid w:val="003C20D0"/>
    <w:rsid w:val="003C2301"/>
    <w:rsid w:val="003C23EA"/>
    <w:rsid w:val="003C4791"/>
    <w:rsid w:val="003C492C"/>
    <w:rsid w:val="003C5DAD"/>
    <w:rsid w:val="003C7289"/>
    <w:rsid w:val="003C7F7B"/>
    <w:rsid w:val="003D1B5F"/>
    <w:rsid w:val="003D4132"/>
    <w:rsid w:val="003D7004"/>
    <w:rsid w:val="003D72B5"/>
    <w:rsid w:val="003E4B28"/>
    <w:rsid w:val="003E5836"/>
    <w:rsid w:val="003E5ADE"/>
    <w:rsid w:val="003E5EA2"/>
    <w:rsid w:val="003E68D4"/>
    <w:rsid w:val="003E6D3F"/>
    <w:rsid w:val="003F0747"/>
    <w:rsid w:val="003F0AD1"/>
    <w:rsid w:val="003F117F"/>
    <w:rsid w:val="003F1601"/>
    <w:rsid w:val="003F4576"/>
    <w:rsid w:val="003F457F"/>
    <w:rsid w:val="003F57A2"/>
    <w:rsid w:val="003F57C8"/>
    <w:rsid w:val="003F5852"/>
    <w:rsid w:val="003F61AC"/>
    <w:rsid w:val="003F752D"/>
    <w:rsid w:val="0040052B"/>
    <w:rsid w:val="004031DB"/>
    <w:rsid w:val="004039C2"/>
    <w:rsid w:val="00410D05"/>
    <w:rsid w:val="0041105D"/>
    <w:rsid w:val="00411D9A"/>
    <w:rsid w:val="00412D3E"/>
    <w:rsid w:val="00412F43"/>
    <w:rsid w:val="00413B44"/>
    <w:rsid w:val="00414547"/>
    <w:rsid w:val="00414CAD"/>
    <w:rsid w:val="0041554C"/>
    <w:rsid w:val="00421300"/>
    <w:rsid w:val="0042134C"/>
    <w:rsid w:val="00422B0D"/>
    <w:rsid w:val="0043042F"/>
    <w:rsid w:val="004304F0"/>
    <w:rsid w:val="00432F0F"/>
    <w:rsid w:val="0043315E"/>
    <w:rsid w:val="0043332C"/>
    <w:rsid w:val="00433CFD"/>
    <w:rsid w:val="00434D80"/>
    <w:rsid w:val="00435F22"/>
    <w:rsid w:val="00436667"/>
    <w:rsid w:val="00441E81"/>
    <w:rsid w:val="00441F55"/>
    <w:rsid w:val="00444213"/>
    <w:rsid w:val="00452468"/>
    <w:rsid w:val="004557EF"/>
    <w:rsid w:val="00455CE4"/>
    <w:rsid w:val="004602A6"/>
    <w:rsid w:val="004602CB"/>
    <w:rsid w:val="0046144A"/>
    <w:rsid w:val="004626C2"/>
    <w:rsid w:val="004659DD"/>
    <w:rsid w:val="004659F5"/>
    <w:rsid w:val="00466C4D"/>
    <w:rsid w:val="004701FB"/>
    <w:rsid w:val="00473861"/>
    <w:rsid w:val="00480638"/>
    <w:rsid w:val="00482626"/>
    <w:rsid w:val="00483890"/>
    <w:rsid w:val="00483C10"/>
    <w:rsid w:val="00484146"/>
    <w:rsid w:val="00484771"/>
    <w:rsid w:val="00487C85"/>
    <w:rsid w:val="004909EF"/>
    <w:rsid w:val="00490A21"/>
    <w:rsid w:val="00490B0B"/>
    <w:rsid w:val="00491646"/>
    <w:rsid w:val="00491A68"/>
    <w:rsid w:val="00491FD1"/>
    <w:rsid w:val="0049204B"/>
    <w:rsid w:val="00493C3E"/>
    <w:rsid w:val="004966CE"/>
    <w:rsid w:val="004A0507"/>
    <w:rsid w:val="004A1BDC"/>
    <w:rsid w:val="004A2396"/>
    <w:rsid w:val="004A4324"/>
    <w:rsid w:val="004A4A98"/>
    <w:rsid w:val="004A5675"/>
    <w:rsid w:val="004A5B84"/>
    <w:rsid w:val="004A7544"/>
    <w:rsid w:val="004A7D43"/>
    <w:rsid w:val="004B1F7B"/>
    <w:rsid w:val="004B2F5B"/>
    <w:rsid w:val="004B30CD"/>
    <w:rsid w:val="004B67A8"/>
    <w:rsid w:val="004B708E"/>
    <w:rsid w:val="004C0F09"/>
    <w:rsid w:val="004C1A10"/>
    <w:rsid w:val="004C32F7"/>
    <w:rsid w:val="004C5975"/>
    <w:rsid w:val="004C5A16"/>
    <w:rsid w:val="004C5F74"/>
    <w:rsid w:val="004D2191"/>
    <w:rsid w:val="004D4A74"/>
    <w:rsid w:val="004D4F85"/>
    <w:rsid w:val="004D5A3B"/>
    <w:rsid w:val="004D61BB"/>
    <w:rsid w:val="004D7B7D"/>
    <w:rsid w:val="004D7DB5"/>
    <w:rsid w:val="004E1238"/>
    <w:rsid w:val="004E29D7"/>
    <w:rsid w:val="004E35AD"/>
    <w:rsid w:val="004E35BC"/>
    <w:rsid w:val="004E694F"/>
    <w:rsid w:val="004F028B"/>
    <w:rsid w:val="004F0491"/>
    <w:rsid w:val="004F1D3C"/>
    <w:rsid w:val="004F2EAF"/>
    <w:rsid w:val="004F4DE3"/>
    <w:rsid w:val="004F7757"/>
    <w:rsid w:val="0050068A"/>
    <w:rsid w:val="0050182A"/>
    <w:rsid w:val="00503484"/>
    <w:rsid w:val="00505091"/>
    <w:rsid w:val="005107EA"/>
    <w:rsid w:val="00511D67"/>
    <w:rsid w:val="0051269B"/>
    <w:rsid w:val="00512A96"/>
    <w:rsid w:val="00512B86"/>
    <w:rsid w:val="00513D91"/>
    <w:rsid w:val="005159BF"/>
    <w:rsid w:val="00517360"/>
    <w:rsid w:val="00517CC1"/>
    <w:rsid w:val="00520973"/>
    <w:rsid w:val="00522183"/>
    <w:rsid w:val="00526B9E"/>
    <w:rsid w:val="00526BB0"/>
    <w:rsid w:val="0052731E"/>
    <w:rsid w:val="00530395"/>
    <w:rsid w:val="00534036"/>
    <w:rsid w:val="00534148"/>
    <w:rsid w:val="00534A64"/>
    <w:rsid w:val="005367AA"/>
    <w:rsid w:val="005368C9"/>
    <w:rsid w:val="00537318"/>
    <w:rsid w:val="00544A5C"/>
    <w:rsid w:val="00550D96"/>
    <w:rsid w:val="005512B7"/>
    <w:rsid w:val="00551E01"/>
    <w:rsid w:val="00551F7C"/>
    <w:rsid w:val="0055549B"/>
    <w:rsid w:val="00564796"/>
    <w:rsid w:val="00564A39"/>
    <w:rsid w:val="00564C9D"/>
    <w:rsid w:val="005655E1"/>
    <w:rsid w:val="00566B97"/>
    <w:rsid w:val="005706DE"/>
    <w:rsid w:val="00573344"/>
    <w:rsid w:val="00574B68"/>
    <w:rsid w:val="00576C9A"/>
    <w:rsid w:val="0057773F"/>
    <w:rsid w:val="00577815"/>
    <w:rsid w:val="00581AE1"/>
    <w:rsid w:val="00582940"/>
    <w:rsid w:val="005829C0"/>
    <w:rsid w:val="00583C24"/>
    <w:rsid w:val="00584375"/>
    <w:rsid w:val="005858BF"/>
    <w:rsid w:val="00586241"/>
    <w:rsid w:val="00586BE2"/>
    <w:rsid w:val="00587E9E"/>
    <w:rsid w:val="00593A39"/>
    <w:rsid w:val="005956E8"/>
    <w:rsid w:val="005A192E"/>
    <w:rsid w:val="005A1E2E"/>
    <w:rsid w:val="005A2424"/>
    <w:rsid w:val="005A48F9"/>
    <w:rsid w:val="005A52D8"/>
    <w:rsid w:val="005A6A2A"/>
    <w:rsid w:val="005A7B67"/>
    <w:rsid w:val="005B0D08"/>
    <w:rsid w:val="005B2D5B"/>
    <w:rsid w:val="005B32D4"/>
    <w:rsid w:val="005B38F1"/>
    <w:rsid w:val="005B408B"/>
    <w:rsid w:val="005B477E"/>
    <w:rsid w:val="005B4BC3"/>
    <w:rsid w:val="005B5DA4"/>
    <w:rsid w:val="005B7C47"/>
    <w:rsid w:val="005C067A"/>
    <w:rsid w:val="005C06B2"/>
    <w:rsid w:val="005C50EE"/>
    <w:rsid w:val="005C685E"/>
    <w:rsid w:val="005C7C79"/>
    <w:rsid w:val="005D231A"/>
    <w:rsid w:val="005D757F"/>
    <w:rsid w:val="005E026A"/>
    <w:rsid w:val="005E1119"/>
    <w:rsid w:val="005E34F1"/>
    <w:rsid w:val="005E3CE1"/>
    <w:rsid w:val="005E428C"/>
    <w:rsid w:val="005E60E9"/>
    <w:rsid w:val="005E6F8B"/>
    <w:rsid w:val="005E7018"/>
    <w:rsid w:val="005E7152"/>
    <w:rsid w:val="005E7599"/>
    <w:rsid w:val="005E7E85"/>
    <w:rsid w:val="005F2C9E"/>
    <w:rsid w:val="005F57ED"/>
    <w:rsid w:val="006006DB"/>
    <w:rsid w:val="00601E9A"/>
    <w:rsid w:val="00602C23"/>
    <w:rsid w:val="00603EEB"/>
    <w:rsid w:val="006043CC"/>
    <w:rsid w:val="0060650F"/>
    <w:rsid w:val="00610D36"/>
    <w:rsid w:val="00610F28"/>
    <w:rsid w:val="0061199D"/>
    <w:rsid w:val="00611FFD"/>
    <w:rsid w:val="0061205E"/>
    <w:rsid w:val="00612F16"/>
    <w:rsid w:val="006166C4"/>
    <w:rsid w:val="0062062E"/>
    <w:rsid w:val="00620B44"/>
    <w:rsid w:val="006238C1"/>
    <w:rsid w:val="00624442"/>
    <w:rsid w:val="00625844"/>
    <w:rsid w:val="00626F3C"/>
    <w:rsid w:val="006278F8"/>
    <w:rsid w:val="00627D38"/>
    <w:rsid w:val="006315CC"/>
    <w:rsid w:val="006317E4"/>
    <w:rsid w:val="006356DE"/>
    <w:rsid w:val="006360A1"/>
    <w:rsid w:val="00636CA4"/>
    <w:rsid w:val="0063734D"/>
    <w:rsid w:val="006379B0"/>
    <w:rsid w:val="0064363D"/>
    <w:rsid w:val="00643798"/>
    <w:rsid w:val="00644F0E"/>
    <w:rsid w:val="006477A8"/>
    <w:rsid w:val="0065011F"/>
    <w:rsid w:val="00650B8D"/>
    <w:rsid w:val="00652427"/>
    <w:rsid w:val="00652E51"/>
    <w:rsid w:val="00654376"/>
    <w:rsid w:val="00654FD9"/>
    <w:rsid w:val="00655A9C"/>
    <w:rsid w:val="00655B28"/>
    <w:rsid w:val="006568DA"/>
    <w:rsid w:val="00661FCE"/>
    <w:rsid w:val="00664490"/>
    <w:rsid w:val="00664F18"/>
    <w:rsid w:val="00666183"/>
    <w:rsid w:val="00667583"/>
    <w:rsid w:val="006750E0"/>
    <w:rsid w:val="006769D1"/>
    <w:rsid w:val="00677854"/>
    <w:rsid w:val="006808C3"/>
    <w:rsid w:val="0068224E"/>
    <w:rsid w:val="00682B53"/>
    <w:rsid w:val="00682C65"/>
    <w:rsid w:val="00683A8D"/>
    <w:rsid w:val="00686BD8"/>
    <w:rsid w:val="00687A6F"/>
    <w:rsid w:val="00687CC7"/>
    <w:rsid w:val="006924E0"/>
    <w:rsid w:val="00693002"/>
    <w:rsid w:val="0069698B"/>
    <w:rsid w:val="00697C7C"/>
    <w:rsid w:val="006A0073"/>
    <w:rsid w:val="006A06C7"/>
    <w:rsid w:val="006A3165"/>
    <w:rsid w:val="006A3E8D"/>
    <w:rsid w:val="006A4C0C"/>
    <w:rsid w:val="006A6388"/>
    <w:rsid w:val="006A6D9C"/>
    <w:rsid w:val="006B1B6D"/>
    <w:rsid w:val="006B2AAC"/>
    <w:rsid w:val="006B5EB3"/>
    <w:rsid w:val="006C3333"/>
    <w:rsid w:val="006C3506"/>
    <w:rsid w:val="006D0028"/>
    <w:rsid w:val="006D1C21"/>
    <w:rsid w:val="006D1DD3"/>
    <w:rsid w:val="006D2272"/>
    <w:rsid w:val="006D2379"/>
    <w:rsid w:val="006D2B23"/>
    <w:rsid w:val="006D3385"/>
    <w:rsid w:val="006D5E59"/>
    <w:rsid w:val="006E173D"/>
    <w:rsid w:val="006E249F"/>
    <w:rsid w:val="006E424F"/>
    <w:rsid w:val="006E4ACC"/>
    <w:rsid w:val="006F03BB"/>
    <w:rsid w:val="006F09CB"/>
    <w:rsid w:val="006F09F1"/>
    <w:rsid w:val="006F09F5"/>
    <w:rsid w:val="006F16AB"/>
    <w:rsid w:val="006F1ECE"/>
    <w:rsid w:val="006F3062"/>
    <w:rsid w:val="006F67FF"/>
    <w:rsid w:val="0070207B"/>
    <w:rsid w:val="00702F6A"/>
    <w:rsid w:val="00704A69"/>
    <w:rsid w:val="00705BE9"/>
    <w:rsid w:val="00705D9D"/>
    <w:rsid w:val="00706973"/>
    <w:rsid w:val="00707C68"/>
    <w:rsid w:val="00710070"/>
    <w:rsid w:val="00710A5B"/>
    <w:rsid w:val="00716146"/>
    <w:rsid w:val="00716A3A"/>
    <w:rsid w:val="00717C21"/>
    <w:rsid w:val="00721A56"/>
    <w:rsid w:val="00722F29"/>
    <w:rsid w:val="00723997"/>
    <w:rsid w:val="007253D1"/>
    <w:rsid w:val="007277F4"/>
    <w:rsid w:val="00727DEB"/>
    <w:rsid w:val="00730197"/>
    <w:rsid w:val="00731C0E"/>
    <w:rsid w:val="00732AAE"/>
    <w:rsid w:val="00733AA4"/>
    <w:rsid w:val="00734018"/>
    <w:rsid w:val="007342F8"/>
    <w:rsid w:val="00735CB0"/>
    <w:rsid w:val="00736F35"/>
    <w:rsid w:val="0073701A"/>
    <w:rsid w:val="00740C6B"/>
    <w:rsid w:val="00742C36"/>
    <w:rsid w:val="00745B64"/>
    <w:rsid w:val="0074619E"/>
    <w:rsid w:val="0074697D"/>
    <w:rsid w:val="0074723B"/>
    <w:rsid w:val="00747DF6"/>
    <w:rsid w:val="0075140E"/>
    <w:rsid w:val="00752D6E"/>
    <w:rsid w:val="007541F5"/>
    <w:rsid w:val="0075517C"/>
    <w:rsid w:val="00756969"/>
    <w:rsid w:val="007572F2"/>
    <w:rsid w:val="00760BD8"/>
    <w:rsid w:val="00761A74"/>
    <w:rsid w:val="00761A8A"/>
    <w:rsid w:val="007635D7"/>
    <w:rsid w:val="007637D1"/>
    <w:rsid w:val="00763D63"/>
    <w:rsid w:val="007647BF"/>
    <w:rsid w:val="00764F97"/>
    <w:rsid w:val="0076560A"/>
    <w:rsid w:val="00765A99"/>
    <w:rsid w:val="00766201"/>
    <w:rsid w:val="00770D63"/>
    <w:rsid w:val="00770DE1"/>
    <w:rsid w:val="00773F5E"/>
    <w:rsid w:val="00774244"/>
    <w:rsid w:val="00776A9D"/>
    <w:rsid w:val="00781DE9"/>
    <w:rsid w:val="00782EF7"/>
    <w:rsid w:val="00787135"/>
    <w:rsid w:val="00787DF4"/>
    <w:rsid w:val="00790095"/>
    <w:rsid w:val="007931DC"/>
    <w:rsid w:val="007935C2"/>
    <w:rsid w:val="00793BCD"/>
    <w:rsid w:val="00793E49"/>
    <w:rsid w:val="007940AB"/>
    <w:rsid w:val="007A0539"/>
    <w:rsid w:val="007A06F5"/>
    <w:rsid w:val="007A210F"/>
    <w:rsid w:val="007A50AF"/>
    <w:rsid w:val="007A5248"/>
    <w:rsid w:val="007A61FD"/>
    <w:rsid w:val="007A7B73"/>
    <w:rsid w:val="007B043F"/>
    <w:rsid w:val="007B11F9"/>
    <w:rsid w:val="007B279F"/>
    <w:rsid w:val="007B3438"/>
    <w:rsid w:val="007B3690"/>
    <w:rsid w:val="007B36C8"/>
    <w:rsid w:val="007B50F6"/>
    <w:rsid w:val="007B53B9"/>
    <w:rsid w:val="007B5D69"/>
    <w:rsid w:val="007B6428"/>
    <w:rsid w:val="007C00FE"/>
    <w:rsid w:val="007C0178"/>
    <w:rsid w:val="007C0524"/>
    <w:rsid w:val="007C2FDE"/>
    <w:rsid w:val="007C3454"/>
    <w:rsid w:val="007C49AC"/>
    <w:rsid w:val="007C4C3E"/>
    <w:rsid w:val="007C4E53"/>
    <w:rsid w:val="007D1273"/>
    <w:rsid w:val="007D2EBB"/>
    <w:rsid w:val="007D43BA"/>
    <w:rsid w:val="007D4CE7"/>
    <w:rsid w:val="007D5754"/>
    <w:rsid w:val="007D6102"/>
    <w:rsid w:val="007D70C2"/>
    <w:rsid w:val="007E0D16"/>
    <w:rsid w:val="007E4C57"/>
    <w:rsid w:val="007E712E"/>
    <w:rsid w:val="007F073C"/>
    <w:rsid w:val="007F181F"/>
    <w:rsid w:val="007F3736"/>
    <w:rsid w:val="007F4D85"/>
    <w:rsid w:val="007F6D64"/>
    <w:rsid w:val="007F7542"/>
    <w:rsid w:val="00801F19"/>
    <w:rsid w:val="00802784"/>
    <w:rsid w:val="00802FE8"/>
    <w:rsid w:val="00803F79"/>
    <w:rsid w:val="008040FD"/>
    <w:rsid w:val="00804341"/>
    <w:rsid w:val="00805D23"/>
    <w:rsid w:val="00806A5E"/>
    <w:rsid w:val="00810611"/>
    <w:rsid w:val="008139AF"/>
    <w:rsid w:val="00813AC1"/>
    <w:rsid w:val="00814F5F"/>
    <w:rsid w:val="00815DAE"/>
    <w:rsid w:val="00816385"/>
    <w:rsid w:val="00820265"/>
    <w:rsid w:val="00820DDA"/>
    <w:rsid w:val="00821035"/>
    <w:rsid w:val="008212E8"/>
    <w:rsid w:val="0082179B"/>
    <w:rsid w:val="00821D84"/>
    <w:rsid w:val="008233BF"/>
    <w:rsid w:val="00826753"/>
    <w:rsid w:val="00826C76"/>
    <w:rsid w:val="00831A2C"/>
    <w:rsid w:val="0083246F"/>
    <w:rsid w:val="00832C56"/>
    <w:rsid w:val="00833637"/>
    <w:rsid w:val="008336EB"/>
    <w:rsid w:val="0083474E"/>
    <w:rsid w:val="00836F31"/>
    <w:rsid w:val="008376B4"/>
    <w:rsid w:val="00840C37"/>
    <w:rsid w:val="00840EAF"/>
    <w:rsid w:val="00840F23"/>
    <w:rsid w:val="00843185"/>
    <w:rsid w:val="008440CD"/>
    <w:rsid w:val="00844CDD"/>
    <w:rsid w:val="00845492"/>
    <w:rsid w:val="00846662"/>
    <w:rsid w:val="008476B5"/>
    <w:rsid w:val="0085037E"/>
    <w:rsid w:val="00850810"/>
    <w:rsid w:val="008535A3"/>
    <w:rsid w:val="00853B3D"/>
    <w:rsid w:val="00854CD1"/>
    <w:rsid w:val="00855B29"/>
    <w:rsid w:val="00857424"/>
    <w:rsid w:val="008576DE"/>
    <w:rsid w:val="00862E4A"/>
    <w:rsid w:val="00864436"/>
    <w:rsid w:val="008649C0"/>
    <w:rsid w:val="00864F68"/>
    <w:rsid w:val="0086502F"/>
    <w:rsid w:val="00865902"/>
    <w:rsid w:val="0086640B"/>
    <w:rsid w:val="00866EE3"/>
    <w:rsid w:val="00867522"/>
    <w:rsid w:val="00871643"/>
    <w:rsid w:val="00873637"/>
    <w:rsid w:val="0087454D"/>
    <w:rsid w:val="0087481A"/>
    <w:rsid w:val="00875398"/>
    <w:rsid w:val="00875FB9"/>
    <w:rsid w:val="00880C9D"/>
    <w:rsid w:val="00881AAA"/>
    <w:rsid w:val="00882048"/>
    <w:rsid w:val="008828F4"/>
    <w:rsid w:val="00883C5D"/>
    <w:rsid w:val="008840BB"/>
    <w:rsid w:val="0088510F"/>
    <w:rsid w:val="00885519"/>
    <w:rsid w:val="00885CE8"/>
    <w:rsid w:val="00885E08"/>
    <w:rsid w:val="00886253"/>
    <w:rsid w:val="00886FE9"/>
    <w:rsid w:val="00892732"/>
    <w:rsid w:val="008927AE"/>
    <w:rsid w:val="00894733"/>
    <w:rsid w:val="00894B7A"/>
    <w:rsid w:val="00896326"/>
    <w:rsid w:val="00896D97"/>
    <w:rsid w:val="008A1376"/>
    <w:rsid w:val="008A19B2"/>
    <w:rsid w:val="008A280F"/>
    <w:rsid w:val="008A2D06"/>
    <w:rsid w:val="008A3ACB"/>
    <w:rsid w:val="008A4B2C"/>
    <w:rsid w:val="008A5AE6"/>
    <w:rsid w:val="008A60C0"/>
    <w:rsid w:val="008B00EC"/>
    <w:rsid w:val="008B1B51"/>
    <w:rsid w:val="008B21B3"/>
    <w:rsid w:val="008B4185"/>
    <w:rsid w:val="008B4C9F"/>
    <w:rsid w:val="008B7129"/>
    <w:rsid w:val="008B79D5"/>
    <w:rsid w:val="008C0CAD"/>
    <w:rsid w:val="008C2AB2"/>
    <w:rsid w:val="008C4867"/>
    <w:rsid w:val="008C6A97"/>
    <w:rsid w:val="008D0AA8"/>
    <w:rsid w:val="008D2ACE"/>
    <w:rsid w:val="008D38D3"/>
    <w:rsid w:val="008D48BE"/>
    <w:rsid w:val="008D6539"/>
    <w:rsid w:val="008D733A"/>
    <w:rsid w:val="008D7B8F"/>
    <w:rsid w:val="008E0C40"/>
    <w:rsid w:val="008E182E"/>
    <w:rsid w:val="008E1FDC"/>
    <w:rsid w:val="008E438D"/>
    <w:rsid w:val="008E5591"/>
    <w:rsid w:val="008F020E"/>
    <w:rsid w:val="008F0A4E"/>
    <w:rsid w:val="008F305D"/>
    <w:rsid w:val="008F3614"/>
    <w:rsid w:val="008F5DDD"/>
    <w:rsid w:val="008F603C"/>
    <w:rsid w:val="008F625C"/>
    <w:rsid w:val="008F772B"/>
    <w:rsid w:val="009016A1"/>
    <w:rsid w:val="00903347"/>
    <w:rsid w:val="00903706"/>
    <w:rsid w:val="00905502"/>
    <w:rsid w:val="00907776"/>
    <w:rsid w:val="00912834"/>
    <w:rsid w:val="00914393"/>
    <w:rsid w:val="009153FE"/>
    <w:rsid w:val="00917C5E"/>
    <w:rsid w:val="00924665"/>
    <w:rsid w:val="00927171"/>
    <w:rsid w:val="00927B96"/>
    <w:rsid w:val="00931605"/>
    <w:rsid w:val="00932637"/>
    <w:rsid w:val="009344E9"/>
    <w:rsid w:val="00936DDD"/>
    <w:rsid w:val="00936F87"/>
    <w:rsid w:val="00940CE1"/>
    <w:rsid w:val="00946583"/>
    <w:rsid w:val="00950333"/>
    <w:rsid w:val="0095165A"/>
    <w:rsid w:val="00957A91"/>
    <w:rsid w:val="00957EB0"/>
    <w:rsid w:val="00960B9F"/>
    <w:rsid w:val="00962649"/>
    <w:rsid w:val="00966842"/>
    <w:rsid w:val="009700E3"/>
    <w:rsid w:val="009772EA"/>
    <w:rsid w:val="0097766C"/>
    <w:rsid w:val="009808F9"/>
    <w:rsid w:val="00981743"/>
    <w:rsid w:val="009860C6"/>
    <w:rsid w:val="009862FF"/>
    <w:rsid w:val="00987634"/>
    <w:rsid w:val="00990652"/>
    <w:rsid w:val="009918A6"/>
    <w:rsid w:val="0099254C"/>
    <w:rsid w:val="00995004"/>
    <w:rsid w:val="009954F2"/>
    <w:rsid w:val="0099581A"/>
    <w:rsid w:val="009963A2"/>
    <w:rsid w:val="00997D0B"/>
    <w:rsid w:val="009A0ED3"/>
    <w:rsid w:val="009A2123"/>
    <w:rsid w:val="009A227D"/>
    <w:rsid w:val="009A29AC"/>
    <w:rsid w:val="009A2F6C"/>
    <w:rsid w:val="009A7901"/>
    <w:rsid w:val="009B2101"/>
    <w:rsid w:val="009B4D75"/>
    <w:rsid w:val="009B501B"/>
    <w:rsid w:val="009B5C6F"/>
    <w:rsid w:val="009B681C"/>
    <w:rsid w:val="009B71FF"/>
    <w:rsid w:val="009C1377"/>
    <w:rsid w:val="009C2553"/>
    <w:rsid w:val="009C3942"/>
    <w:rsid w:val="009C644F"/>
    <w:rsid w:val="009C64CB"/>
    <w:rsid w:val="009C6ED0"/>
    <w:rsid w:val="009C7ED1"/>
    <w:rsid w:val="009D049D"/>
    <w:rsid w:val="009D052A"/>
    <w:rsid w:val="009D161D"/>
    <w:rsid w:val="009D1D68"/>
    <w:rsid w:val="009D3685"/>
    <w:rsid w:val="009D491F"/>
    <w:rsid w:val="009D68B8"/>
    <w:rsid w:val="009D70F8"/>
    <w:rsid w:val="009D7974"/>
    <w:rsid w:val="009E1767"/>
    <w:rsid w:val="009E1951"/>
    <w:rsid w:val="009E32C3"/>
    <w:rsid w:val="009E501E"/>
    <w:rsid w:val="009E6A2D"/>
    <w:rsid w:val="009E6BD2"/>
    <w:rsid w:val="009E70AD"/>
    <w:rsid w:val="009E734F"/>
    <w:rsid w:val="009E76A9"/>
    <w:rsid w:val="009E7897"/>
    <w:rsid w:val="009F3486"/>
    <w:rsid w:val="009F418B"/>
    <w:rsid w:val="009F509D"/>
    <w:rsid w:val="009F5A2C"/>
    <w:rsid w:val="009F7194"/>
    <w:rsid w:val="009F7A8F"/>
    <w:rsid w:val="00A01281"/>
    <w:rsid w:val="00A0131D"/>
    <w:rsid w:val="00A0304D"/>
    <w:rsid w:val="00A0311A"/>
    <w:rsid w:val="00A04E70"/>
    <w:rsid w:val="00A06331"/>
    <w:rsid w:val="00A06F86"/>
    <w:rsid w:val="00A07CD9"/>
    <w:rsid w:val="00A115E1"/>
    <w:rsid w:val="00A123B4"/>
    <w:rsid w:val="00A1269A"/>
    <w:rsid w:val="00A135DF"/>
    <w:rsid w:val="00A13A04"/>
    <w:rsid w:val="00A145E6"/>
    <w:rsid w:val="00A16FAB"/>
    <w:rsid w:val="00A17F50"/>
    <w:rsid w:val="00A20564"/>
    <w:rsid w:val="00A21D40"/>
    <w:rsid w:val="00A21E48"/>
    <w:rsid w:val="00A23150"/>
    <w:rsid w:val="00A233BA"/>
    <w:rsid w:val="00A30D7E"/>
    <w:rsid w:val="00A326FD"/>
    <w:rsid w:val="00A32B2B"/>
    <w:rsid w:val="00A33959"/>
    <w:rsid w:val="00A33BD4"/>
    <w:rsid w:val="00A35663"/>
    <w:rsid w:val="00A362FA"/>
    <w:rsid w:val="00A4036A"/>
    <w:rsid w:val="00A422B8"/>
    <w:rsid w:val="00A425FE"/>
    <w:rsid w:val="00A4262C"/>
    <w:rsid w:val="00A427C0"/>
    <w:rsid w:val="00A432AB"/>
    <w:rsid w:val="00A43B6A"/>
    <w:rsid w:val="00A43CC7"/>
    <w:rsid w:val="00A46657"/>
    <w:rsid w:val="00A4747A"/>
    <w:rsid w:val="00A50350"/>
    <w:rsid w:val="00A53B17"/>
    <w:rsid w:val="00A53DBB"/>
    <w:rsid w:val="00A56993"/>
    <w:rsid w:val="00A570FA"/>
    <w:rsid w:val="00A5767F"/>
    <w:rsid w:val="00A6141C"/>
    <w:rsid w:val="00A62DBB"/>
    <w:rsid w:val="00A63D82"/>
    <w:rsid w:val="00A64F9D"/>
    <w:rsid w:val="00A659B0"/>
    <w:rsid w:val="00A65A1F"/>
    <w:rsid w:val="00A734A3"/>
    <w:rsid w:val="00A7460B"/>
    <w:rsid w:val="00A75B7E"/>
    <w:rsid w:val="00A75E75"/>
    <w:rsid w:val="00A76354"/>
    <w:rsid w:val="00A76AE5"/>
    <w:rsid w:val="00A77B90"/>
    <w:rsid w:val="00A814A2"/>
    <w:rsid w:val="00A81AB0"/>
    <w:rsid w:val="00A8349D"/>
    <w:rsid w:val="00A83503"/>
    <w:rsid w:val="00A839DA"/>
    <w:rsid w:val="00A85E44"/>
    <w:rsid w:val="00A86925"/>
    <w:rsid w:val="00A90950"/>
    <w:rsid w:val="00A915FF"/>
    <w:rsid w:val="00A91CF2"/>
    <w:rsid w:val="00A960F4"/>
    <w:rsid w:val="00A9679E"/>
    <w:rsid w:val="00A9759C"/>
    <w:rsid w:val="00AA0989"/>
    <w:rsid w:val="00AA3C9C"/>
    <w:rsid w:val="00AA4701"/>
    <w:rsid w:val="00AA6876"/>
    <w:rsid w:val="00AA6AD6"/>
    <w:rsid w:val="00AA6F44"/>
    <w:rsid w:val="00AB1A74"/>
    <w:rsid w:val="00AB29B0"/>
    <w:rsid w:val="00AB55A9"/>
    <w:rsid w:val="00AB589D"/>
    <w:rsid w:val="00AB6EAA"/>
    <w:rsid w:val="00AC1DB4"/>
    <w:rsid w:val="00AC2593"/>
    <w:rsid w:val="00AC2DA8"/>
    <w:rsid w:val="00AC3C3A"/>
    <w:rsid w:val="00AC5425"/>
    <w:rsid w:val="00AC6236"/>
    <w:rsid w:val="00AC7645"/>
    <w:rsid w:val="00AD0655"/>
    <w:rsid w:val="00AD423D"/>
    <w:rsid w:val="00AD49C7"/>
    <w:rsid w:val="00AD5BDF"/>
    <w:rsid w:val="00AE0619"/>
    <w:rsid w:val="00AE3298"/>
    <w:rsid w:val="00AE3561"/>
    <w:rsid w:val="00AE46C0"/>
    <w:rsid w:val="00AE57AA"/>
    <w:rsid w:val="00AE5FF9"/>
    <w:rsid w:val="00AE6247"/>
    <w:rsid w:val="00AE62BF"/>
    <w:rsid w:val="00AE7456"/>
    <w:rsid w:val="00AF1B23"/>
    <w:rsid w:val="00AF2672"/>
    <w:rsid w:val="00AF2803"/>
    <w:rsid w:val="00AF56AA"/>
    <w:rsid w:val="00AF5E26"/>
    <w:rsid w:val="00AF6EDD"/>
    <w:rsid w:val="00AF78ED"/>
    <w:rsid w:val="00AF79CB"/>
    <w:rsid w:val="00B01045"/>
    <w:rsid w:val="00B01448"/>
    <w:rsid w:val="00B02E58"/>
    <w:rsid w:val="00B03D33"/>
    <w:rsid w:val="00B06517"/>
    <w:rsid w:val="00B103CF"/>
    <w:rsid w:val="00B12A55"/>
    <w:rsid w:val="00B12AB3"/>
    <w:rsid w:val="00B138BC"/>
    <w:rsid w:val="00B160CF"/>
    <w:rsid w:val="00B222D0"/>
    <w:rsid w:val="00B2290F"/>
    <w:rsid w:val="00B2299C"/>
    <w:rsid w:val="00B240D4"/>
    <w:rsid w:val="00B24D71"/>
    <w:rsid w:val="00B25056"/>
    <w:rsid w:val="00B26F3A"/>
    <w:rsid w:val="00B306AD"/>
    <w:rsid w:val="00B31EAF"/>
    <w:rsid w:val="00B32A7C"/>
    <w:rsid w:val="00B3400B"/>
    <w:rsid w:val="00B35021"/>
    <w:rsid w:val="00B35663"/>
    <w:rsid w:val="00B37FE3"/>
    <w:rsid w:val="00B40F5A"/>
    <w:rsid w:val="00B41D2D"/>
    <w:rsid w:val="00B44FA2"/>
    <w:rsid w:val="00B46C40"/>
    <w:rsid w:val="00B510A7"/>
    <w:rsid w:val="00B51A72"/>
    <w:rsid w:val="00B51AF7"/>
    <w:rsid w:val="00B548C6"/>
    <w:rsid w:val="00B54EE7"/>
    <w:rsid w:val="00B55753"/>
    <w:rsid w:val="00B63580"/>
    <w:rsid w:val="00B66EAB"/>
    <w:rsid w:val="00B66F6E"/>
    <w:rsid w:val="00B67386"/>
    <w:rsid w:val="00B70107"/>
    <w:rsid w:val="00B70182"/>
    <w:rsid w:val="00B71BB1"/>
    <w:rsid w:val="00B73AAF"/>
    <w:rsid w:val="00B75E9A"/>
    <w:rsid w:val="00B77BBE"/>
    <w:rsid w:val="00B80696"/>
    <w:rsid w:val="00B8167D"/>
    <w:rsid w:val="00B817D4"/>
    <w:rsid w:val="00B82917"/>
    <w:rsid w:val="00B85744"/>
    <w:rsid w:val="00B87DCB"/>
    <w:rsid w:val="00B87DCF"/>
    <w:rsid w:val="00B92810"/>
    <w:rsid w:val="00B93781"/>
    <w:rsid w:val="00B94A58"/>
    <w:rsid w:val="00B94E93"/>
    <w:rsid w:val="00BA1770"/>
    <w:rsid w:val="00BA2723"/>
    <w:rsid w:val="00BA339A"/>
    <w:rsid w:val="00BA587E"/>
    <w:rsid w:val="00BA7FF8"/>
    <w:rsid w:val="00BB001B"/>
    <w:rsid w:val="00BB0588"/>
    <w:rsid w:val="00BB1F04"/>
    <w:rsid w:val="00BB2811"/>
    <w:rsid w:val="00BB2AEF"/>
    <w:rsid w:val="00BB309D"/>
    <w:rsid w:val="00BB33E6"/>
    <w:rsid w:val="00BB3AD5"/>
    <w:rsid w:val="00BB45BE"/>
    <w:rsid w:val="00BB4F97"/>
    <w:rsid w:val="00BB52AF"/>
    <w:rsid w:val="00BB7206"/>
    <w:rsid w:val="00BC1698"/>
    <w:rsid w:val="00BC1B3A"/>
    <w:rsid w:val="00BC2012"/>
    <w:rsid w:val="00BC3BCA"/>
    <w:rsid w:val="00BC5682"/>
    <w:rsid w:val="00BC6BB1"/>
    <w:rsid w:val="00BC6BDC"/>
    <w:rsid w:val="00BC7514"/>
    <w:rsid w:val="00BC7705"/>
    <w:rsid w:val="00BD1B94"/>
    <w:rsid w:val="00BD2E3B"/>
    <w:rsid w:val="00BD3555"/>
    <w:rsid w:val="00BD3673"/>
    <w:rsid w:val="00BD5775"/>
    <w:rsid w:val="00BD70FA"/>
    <w:rsid w:val="00BD72C6"/>
    <w:rsid w:val="00BE0FA8"/>
    <w:rsid w:val="00BE19C2"/>
    <w:rsid w:val="00BE21D5"/>
    <w:rsid w:val="00BE2E88"/>
    <w:rsid w:val="00BE60EF"/>
    <w:rsid w:val="00BE6E6E"/>
    <w:rsid w:val="00BE6E84"/>
    <w:rsid w:val="00BF03B7"/>
    <w:rsid w:val="00BF44EA"/>
    <w:rsid w:val="00BF58E7"/>
    <w:rsid w:val="00BF6A2B"/>
    <w:rsid w:val="00C006AE"/>
    <w:rsid w:val="00C0087E"/>
    <w:rsid w:val="00C01CFE"/>
    <w:rsid w:val="00C029BB"/>
    <w:rsid w:val="00C03F89"/>
    <w:rsid w:val="00C04C6D"/>
    <w:rsid w:val="00C06EDD"/>
    <w:rsid w:val="00C076D1"/>
    <w:rsid w:val="00C101EE"/>
    <w:rsid w:val="00C11B73"/>
    <w:rsid w:val="00C13F9D"/>
    <w:rsid w:val="00C15462"/>
    <w:rsid w:val="00C15953"/>
    <w:rsid w:val="00C1616B"/>
    <w:rsid w:val="00C16F01"/>
    <w:rsid w:val="00C20721"/>
    <w:rsid w:val="00C22906"/>
    <w:rsid w:val="00C23673"/>
    <w:rsid w:val="00C2401D"/>
    <w:rsid w:val="00C24048"/>
    <w:rsid w:val="00C27950"/>
    <w:rsid w:val="00C31C60"/>
    <w:rsid w:val="00C334FC"/>
    <w:rsid w:val="00C34114"/>
    <w:rsid w:val="00C377D8"/>
    <w:rsid w:val="00C377E1"/>
    <w:rsid w:val="00C412D9"/>
    <w:rsid w:val="00C45DCD"/>
    <w:rsid w:val="00C50AC9"/>
    <w:rsid w:val="00C5381B"/>
    <w:rsid w:val="00C540AF"/>
    <w:rsid w:val="00C56E01"/>
    <w:rsid w:val="00C5764A"/>
    <w:rsid w:val="00C61E77"/>
    <w:rsid w:val="00C6313C"/>
    <w:rsid w:val="00C6591E"/>
    <w:rsid w:val="00C65BA4"/>
    <w:rsid w:val="00C70A66"/>
    <w:rsid w:val="00C71AF8"/>
    <w:rsid w:val="00C7280D"/>
    <w:rsid w:val="00C74602"/>
    <w:rsid w:val="00C75713"/>
    <w:rsid w:val="00C76AD1"/>
    <w:rsid w:val="00C76B3F"/>
    <w:rsid w:val="00C76DF3"/>
    <w:rsid w:val="00C7747C"/>
    <w:rsid w:val="00C82537"/>
    <w:rsid w:val="00C83D94"/>
    <w:rsid w:val="00C86A37"/>
    <w:rsid w:val="00C86E6C"/>
    <w:rsid w:val="00C921AE"/>
    <w:rsid w:val="00C948AB"/>
    <w:rsid w:val="00C95B1B"/>
    <w:rsid w:val="00C960B4"/>
    <w:rsid w:val="00C973A9"/>
    <w:rsid w:val="00C9768F"/>
    <w:rsid w:val="00CA1C62"/>
    <w:rsid w:val="00CA4084"/>
    <w:rsid w:val="00CA6054"/>
    <w:rsid w:val="00CA7716"/>
    <w:rsid w:val="00CB5F6C"/>
    <w:rsid w:val="00CB606E"/>
    <w:rsid w:val="00CB722A"/>
    <w:rsid w:val="00CC020C"/>
    <w:rsid w:val="00CC0820"/>
    <w:rsid w:val="00CC0B36"/>
    <w:rsid w:val="00CC10D9"/>
    <w:rsid w:val="00CC165D"/>
    <w:rsid w:val="00CC222E"/>
    <w:rsid w:val="00CC26D4"/>
    <w:rsid w:val="00CC2DE3"/>
    <w:rsid w:val="00CC54FE"/>
    <w:rsid w:val="00CD1696"/>
    <w:rsid w:val="00CD2184"/>
    <w:rsid w:val="00CD2583"/>
    <w:rsid w:val="00CD5BA8"/>
    <w:rsid w:val="00CD6D85"/>
    <w:rsid w:val="00CE2255"/>
    <w:rsid w:val="00CE2972"/>
    <w:rsid w:val="00CE397F"/>
    <w:rsid w:val="00CE4998"/>
    <w:rsid w:val="00CE6360"/>
    <w:rsid w:val="00CE7586"/>
    <w:rsid w:val="00CE7F4D"/>
    <w:rsid w:val="00CF011C"/>
    <w:rsid w:val="00CF04EF"/>
    <w:rsid w:val="00CF0E54"/>
    <w:rsid w:val="00CF1512"/>
    <w:rsid w:val="00CF33ED"/>
    <w:rsid w:val="00CF3548"/>
    <w:rsid w:val="00CF35AA"/>
    <w:rsid w:val="00CF5959"/>
    <w:rsid w:val="00D06445"/>
    <w:rsid w:val="00D06A65"/>
    <w:rsid w:val="00D0739F"/>
    <w:rsid w:val="00D1448E"/>
    <w:rsid w:val="00D14EA4"/>
    <w:rsid w:val="00D1530A"/>
    <w:rsid w:val="00D1666E"/>
    <w:rsid w:val="00D17C0C"/>
    <w:rsid w:val="00D20263"/>
    <w:rsid w:val="00D204C4"/>
    <w:rsid w:val="00D21D9A"/>
    <w:rsid w:val="00D244BD"/>
    <w:rsid w:val="00D26693"/>
    <w:rsid w:val="00D27543"/>
    <w:rsid w:val="00D27C43"/>
    <w:rsid w:val="00D27E22"/>
    <w:rsid w:val="00D34321"/>
    <w:rsid w:val="00D344F6"/>
    <w:rsid w:val="00D41462"/>
    <w:rsid w:val="00D43100"/>
    <w:rsid w:val="00D43C5B"/>
    <w:rsid w:val="00D45737"/>
    <w:rsid w:val="00D4632C"/>
    <w:rsid w:val="00D46A13"/>
    <w:rsid w:val="00D47905"/>
    <w:rsid w:val="00D50598"/>
    <w:rsid w:val="00D51489"/>
    <w:rsid w:val="00D534C1"/>
    <w:rsid w:val="00D54205"/>
    <w:rsid w:val="00D60B62"/>
    <w:rsid w:val="00D614BC"/>
    <w:rsid w:val="00D732D1"/>
    <w:rsid w:val="00D738A0"/>
    <w:rsid w:val="00D75512"/>
    <w:rsid w:val="00D76773"/>
    <w:rsid w:val="00D77033"/>
    <w:rsid w:val="00D774AD"/>
    <w:rsid w:val="00D777DF"/>
    <w:rsid w:val="00D8188B"/>
    <w:rsid w:val="00D821D3"/>
    <w:rsid w:val="00D83124"/>
    <w:rsid w:val="00D865F2"/>
    <w:rsid w:val="00D87947"/>
    <w:rsid w:val="00D919A7"/>
    <w:rsid w:val="00D95106"/>
    <w:rsid w:val="00D9724B"/>
    <w:rsid w:val="00D979BC"/>
    <w:rsid w:val="00DA148A"/>
    <w:rsid w:val="00DA1EA2"/>
    <w:rsid w:val="00DA58BA"/>
    <w:rsid w:val="00DA64EC"/>
    <w:rsid w:val="00DA6DD0"/>
    <w:rsid w:val="00DA7CE8"/>
    <w:rsid w:val="00DB13AA"/>
    <w:rsid w:val="00DB23FC"/>
    <w:rsid w:val="00DB2C12"/>
    <w:rsid w:val="00DB2CA4"/>
    <w:rsid w:val="00DB3923"/>
    <w:rsid w:val="00DB467C"/>
    <w:rsid w:val="00DB65B6"/>
    <w:rsid w:val="00DC0B20"/>
    <w:rsid w:val="00DC1B6B"/>
    <w:rsid w:val="00DC3273"/>
    <w:rsid w:val="00DC3A5A"/>
    <w:rsid w:val="00DD16D1"/>
    <w:rsid w:val="00DD4033"/>
    <w:rsid w:val="00DD618D"/>
    <w:rsid w:val="00DE03E6"/>
    <w:rsid w:val="00DE06F1"/>
    <w:rsid w:val="00DE40CA"/>
    <w:rsid w:val="00DE5599"/>
    <w:rsid w:val="00DE5A4A"/>
    <w:rsid w:val="00DE644D"/>
    <w:rsid w:val="00DE6714"/>
    <w:rsid w:val="00DF3B75"/>
    <w:rsid w:val="00DF40B7"/>
    <w:rsid w:val="00DF444C"/>
    <w:rsid w:val="00DF470E"/>
    <w:rsid w:val="00DF4D8D"/>
    <w:rsid w:val="00DF559F"/>
    <w:rsid w:val="00DF688A"/>
    <w:rsid w:val="00E00288"/>
    <w:rsid w:val="00E016D7"/>
    <w:rsid w:val="00E02027"/>
    <w:rsid w:val="00E03770"/>
    <w:rsid w:val="00E07205"/>
    <w:rsid w:val="00E0734E"/>
    <w:rsid w:val="00E1088B"/>
    <w:rsid w:val="00E12E06"/>
    <w:rsid w:val="00E15D95"/>
    <w:rsid w:val="00E173A8"/>
    <w:rsid w:val="00E20174"/>
    <w:rsid w:val="00E2360D"/>
    <w:rsid w:val="00E23930"/>
    <w:rsid w:val="00E251C9"/>
    <w:rsid w:val="00E251D5"/>
    <w:rsid w:val="00E2657B"/>
    <w:rsid w:val="00E339E0"/>
    <w:rsid w:val="00E341DE"/>
    <w:rsid w:val="00E34A50"/>
    <w:rsid w:val="00E34F28"/>
    <w:rsid w:val="00E35636"/>
    <w:rsid w:val="00E35D02"/>
    <w:rsid w:val="00E3752A"/>
    <w:rsid w:val="00E41335"/>
    <w:rsid w:val="00E41464"/>
    <w:rsid w:val="00E4168E"/>
    <w:rsid w:val="00E41BB7"/>
    <w:rsid w:val="00E44123"/>
    <w:rsid w:val="00E45FC1"/>
    <w:rsid w:val="00E46310"/>
    <w:rsid w:val="00E51160"/>
    <w:rsid w:val="00E5419E"/>
    <w:rsid w:val="00E54768"/>
    <w:rsid w:val="00E57C91"/>
    <w:rsid w:val="00E6060C"/>
    <w:rsid w:val="00E606A7"/>
    <w:rsid w:val="00E606EB"/>
    <w:rsid w:val="00E60BF7"/>
    <w:rsid w:val="00E61414"/>
    <w:rsid w:val="00E6204F"/>
    <w:rsid w:val="00E62FE1"/>
    <w:rsid w:val="00E65E87"/>
    <w:rsid w:val="00E70121"/>
    <w:rsid w:val="00E726F8"/>
    <w:rsid w:val="00E73FB8"/>
    <w:rsid w:val="00E752BE"/>
    <w:rsid w:val="00E75B43"/>
    <w:rsid w:val="00E76A1B"/>
    <w:rsid w:val="00E77209"/>
    <w:rsid w:val="00E817FB"/>
    <w:rsid w:val="00E84263"/>
    <w:rsid w:val="00E84389"/>
    <w:rsid w:val="00E85010"/>
    <w:rsid w:val="00E85D1E"/>
    <w:rsid w:val="00E87721"/>
    <w:rsid w:val="00E92447"/>
    <w:rsid w:val="00E96DAD"/>
    <w:rsid w:val="00EA0D1B"/>
    <w:rsid w:val="00EA15DC"/>
    <w:rsid w:val="00EA297C"/>
    <w:rsid w:val="00EA4076"/>
    <w:rsid w:val="00EA42EF"/>
    <w:rsid w:val="00EA5A1B"/>
    <w:rsid w:val="00EA7CB1"/>
    <w:rsid w:val="00EB1E36"/>
    <w:rsid w:val="00EB372F"/>
    <w:rsid w:val="00EB3E5A"/>
    <w:rsid w:val="00EB40D3"/>
    <w:rsid w:val="00EB5091"/>
    <w:rsid w:val="00EB5FF2"/>
    <w:rsid w:val="00EB7049"/>
    <w:rsid w:val="00EB720B"/>
    <w:rsid w:val="00EC18F3"/>
    <w:rsid w:val="00EC72E0"/>
    <w:rsid w:val="00EC7C31"/>
    <w:rsid w:val="00ED1F86"/>
    <w:rsid w:val="00ED224C"/>
    <w:rsid w:val="00ED46EA"/>
    <w:rsid w:val="00ED4AEE"/>
    <w:rsid w:val="00ED5D1D"/>
    <w:rsid w:val="00ED606A"/>
    <w:rsid w:val="00ED60BF"/>
    <w:rsid w:val="00ED7DD9"/>
    <w:rsid w:val="00EE1DD2"/>
    <w:rsid w:val="00EE28F4"/>
    <w:rsid w:val="00EE325D"/>
    <w:rsid w:val="00EE4C8A"/>
    <w:rsid w:val="00EE5263"/>
    <w:rsid w:val="00EE5C90"/>
    <w:rsid w:val="00EE6AC7"/>
    <w:rsid w:val="00EF4B90"/>
    <w:rsid w:val="00EF665A"/>
    <w:rsid w:val="00EF6C06"/>
    <w:rsid w:val="00EF6EEC"/>
    <w:rsid w:val="00EF7CD5"/>
    <w:rsid w:val="00F0166D"/>
    <w:rsid w:val="00F01E59"/>
    <w:rsid w:val="00F03B3A"/>
    <w:rsid w:val="00F04600"/>
    <w:rsid w:val="00F06BE2"/>
    <w:rsid w:val="00F06E43"/>
    <w:rsid w:val="00F119FD"/>
    <w:rsid w:val="00F129FD"/>
    <w:rsid w:val="00F12B83"/>
    <w:rsid w:val="00F13A2A"/>
    <w:rsid w:val="00F13B6B"/>
    <w:rsid w:val="00F1454E"/>
    <w:rsid w:val="00F14E77"/>
    <w:rsid w:val="00F15AED"/>
    <w:rsid w:val="00F175BF"/>
    <w:rsid w:val="00F200A2"/>
    <w:rsid w:val="00F202E3"/>
    <w:rsid w:val="00F20C4C"/>
    <w:rsid w:val="00F210F8"/>
    <w:rsid w:val="00F21604"/>
    <w:rsid w:val="00F22D35"/>
    <w:rsid w:val="00F27504"/>
    <w:rsid w:val="00F310DE"/>
    <w:rsid w:val="00F3334C"/>
    <w:rsid w:val="00F335E5"/>
    <w:rsid w:val="00F33766"/>
    <w:rsid w:val="00F33DB6"/>
    <w:rsid w:val="00F366EB"/>
    <w:rsid w:val="00F36E77"/>
    <w:rsid w:val="00F412F0"/>
    <w:rsid w:val="00F4235E"/>
    <w:rsid w:val="00F4244A"/>
    <w:rsid w:val="00F435CE"/>
    <w:rsid w:val="00F4415E"/>
    <w:rsid w:val="00F44D3A"/>
    <w:rsid w:val="00F44F0F"/>
    <w:rsid w:val="00F50424"/>
    <w:rsid w:val="00F5203C"/>
    <w:rsid w:val="00F5243D"/>
    <w:rsid w:val="00F52DB5"/>
    <w:rsid w:val="00F54605"/>
    <w:rsid w:val="00F557CC"/>
    <w:rsid w:val="00F60548"/>
    <w:rsid w:val="00F60ECD"/>
    <w:rsid w:val="00F61927"/>
    <w:rsid w:val="00F6327F"/>
    <w:rsid w:val="00F6468A"/>
    <w:rsid w:val="00F65DB5"/>
    <w:rsid w:val="00F66536"/>
    <w:rsid w:val="00F66ADC"/>
    <w:rsid w:val="00F70C28"/>
    <w:rsid w:val="00F73BC4"/>
    <w:rsid w:val="00F74C41"/>
    <w:rsid w:val="00F74C51"/>
    <w:rsid w:val="00F74EE1"/>
    <w:rsid w:val="00F75686"/>
    <w:rsid w:val="00F757B3"/>
    <w:rsid w:val="00F802C8"/>
    <w:rsid w:val="00F808B5"/>
    <w:rsid w:val="00F81127"/>
    <w:rsid w:val="00F813A6"/>
    <w:rsid w:val="00F82597"/>
    <w:rsid w:val="00F845BE"/>
    <w:rsid w:val="00F856B1"/>
    <w:rsid w:val="00F862A2"/>
    <w:rsid w:val="00F86902"/>
    <w:rsid w:val="00F915D6"/>
    <w:rsid w:val="00F91779"/>
    <w:rsid w:val="00F92419"/>
    <w:rsid w:val="00F94148"/>
    <w:rsid w:val="00F96B9B"/>
    <w:rsid w:val="00FA44A1"/>
    <w:rsid w:val="00FA51AB"/>
    <w:rsid w:val="00FA61AC"/>
    <w:rsid w:val="00FA6721"/>
    <w:rsid w:val="00FA6DCF"/>
    <w:rsid w:val="00FB099E"/>
    <w:rsid w:val="00FB09FC"/>
    <w:rsid w:val="00FB31A7"/>
    <w:rsid w:val="00FB38A0"/>
    <w:rsid w:val="00FB3FC3"/>
    <w:rsid w:val="00FB44CB"/>
    <w:rsid w:val="00FB5AA6"/>
    <w:rsid w:val="00FC00C7"/>
    <w:rsid w:val="00FC081F"/>
    <w:rsid w:val="00FC0CB9"/>
    <w:rsid w:val="00FC2581"/>
    <w:rsid w:val="00FC41BF"/>
    <w:rsid w:val="00FC4879"/>
    <w:rsid w:val="00FC4EA3"/>
    <w:rsid w:val="00FC60C4"/>
    <w:rsid w:val="00FC6799"/>
    <w:rsid w:val="00FC7AFC"/>
    <w:rsid w:val="00FD0300"/>
    <w:rsid w:val="00FD0FD9"/>
    <w:rsid w:val="00FD16FF"/>
    <w:rsid w:val="00FD1E75"/>
    <w:rsid w:val="00FD2935"/>
    <w:rsid w:val="00FD3A1E"/>
    <w:rsid w:val="00FD3B52"/>
    <w:rsid w:val="00FD577F"/>
    <w:rsid w:val="00FD65B1"/>
    <w:rsid w:val="00FD7754"/>
    <w:rsid w:val="00FE04E7"/>
    <w:rsid w:val="00FE14AF"/>
    <w:rsid w:val="00FE21C0"/>
    <w:rsid w:val="00FE27B5"/>
    <w:rsid w:val="00FE3162"/>
    <w:rsid w:val="00FE38AE"/>
    <w:rsid w:val="00FE3E8B"/>
    <w:rsid w:val="00FE5095"/>
    <w:rsid w:val="00FE56F6"/>
    <w:rsid w:val="00FE5BD8"/>
    <w:rsid w:val="00FE5D6C"/>
    <w:rsid w:val="00FE6A33"/>
    <w:rsid w:val="00FF086B"/>
    <w:rsid w:val="00FF0F6E"/>
    <w:rsid w:val="00FF1D70"/>
    <w:rsid w:val="00FF242B"/>
    <w:rsid w:val="00FF2707"/>
    <w:rsid w:val="00FF281D"/>
    <w:rsid w:val="00FF35DE"/>
    <w:rsid w:val="00FF3F08"/>
    <w:rsid w:val="00FF4352"/>
    <w:rsid w:val="00FF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4D8A94C"/>
  <w15:docId w15:val="{CD92A1EC-31D7-4499-B900-24179451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B2F5B"/>
  </w:style>
  <w:style w:type="paragraph" w:styleId="1">
    <w:name w:val="heading 1"/>
    <w:basedOn w:val="a"/>
    <w:next w:val="a"/>
    <w:link w:val="10"/>
    <w:qFormat/>
    <w:rsid w:val="004B2F5B"/>
    <w:pPr>
      <w:keepNext/>
      <w:spacing w:before="240" w:after="60"/>
      <w:ind w:left="680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u w:val="single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4B2F5B"/>
    <w:rPr>
      <w:rFonts w:cs="Arial"/>
      <w:bCs/>
      <w:caps/>
      <w:kern w:val="32"/>
      <w:szCs w:val="32"/>
    </w:rPr>
  </w:style>
  <w:style w:type="paragraph" w:styleId="a3">
    <w:name w:val="footer"/>
    <w:basedOn w:val="a"/>
    <w:link w:val="a4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Cs w:val="20"/>
    </w:rPr>
  </w:style>
  <w:style w:type="paragraph" w:styleId="ab">
    <w:name w:val="Title"/>
    <w:basedOn w:val="a"/>
    <w:rsid w:val="00892732"/>
    <w:pPr>
      <w:widowControl w:val="0"/>
      <w:jc w:val="center"/>
    </w:pPr>
    <w:rPr>
      <w:b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Cs w:val="20"/>
    </w:rPr>
  </w:style>
  <w:style w:type="table" w:styleId="ad">
    <w:name w:val="Table Grid"/>
    <w:basedOn w:val="a1"/>
    <w:uiPriority w:val="39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Cs w:val="24"/>
    </w:rPr>
  </w:style>
  <w:style w:type="paragraph" w:styleId="af">
    <w:name w:val="Balloon Text"/>
    <w:basedOn w:val="a"/>
    <w:link w:val="af0"/>
    <w:rsid w:val="00F73BC4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f1"/>
    <w:next w:val="a"/>
    <w:link w:val="12"/>
    <w:autoRedefine/>
    <w:uiPriority w:val="39"/>
    <w:rsid w:val="006278F8"/>
    <w:pPr>
      <w:ind w:firstLine="0"/>
    </w:pPr>
    <w:rPr>
      <w:rFonts w:cstheme="minorHAnsi"/>
      <w:bCs/>
      <w:caps/>
      <w:szCs w:val="20"/>
    </w:rPr>
  </w:style>
  <w:style w:type="character" w:styleId="af2">
    <w:name w:val="Hyperlink"/>
    <w:basedOn w:val="a0"/>
    <w:uiPriority w:val="99"/>
    <w:unhideWhenUsed/>
    <w:rsid w:val="00B51A72"/>
    <w:rPr>
      <w:color w:val="0000FF" w:themeColor="hyperlink"/>
      <w:u w:val="single"/>
    </w:rPr>
  </w:style>
  <w:style w:type="paragraph" w:customStyle="1" w:styleId="af3">
    <w:name w:val="Раздел (ГОСТ)"/>
    <w:basedOn w:val="1"/>
    <w:next w:val="af1"/>
    <w:link w:val="af4"/>
    <w:qFormat/>
    <w:rsid w:val="00E00288"/>
    <w:pPr>
      <w:spacing w:before="0" w:after="0"/>
      <w:ind w:left="0"/>
      <w:jc w:val="center"/>
    </w:pPr>
    <w:rPr>
      <w:b/>
    </w:rPr>
  </w:style>
  <w:style w:type="character" w:customStyle="1" w:styleId="af4">
    <w:name w:val="Раздел (ГОСТ) Знак"/>
    <w:basedOn w:val="a0"/>
    <w:link w:val="af3"/>
    <w:rsid w:val="00E00288"/>
    <w:rPr>
      <w:rFonts w:cs="Arial"/>
      <w:b/>
      <w:bCs/>
      <w:caps/>
      <w:kern w:val="32"/>
      <w:szCs w:val="32"/>
    </w:rPr>
  </w:style>
  <w:style w:type="paragraph" w:customStyle="1" w:styleId="13">
    <w:name w:val="Заголовок оглавления1"/>
    <w:basedOn w:val="1"/>
    <w:next w:val="a"/>
    <w:uiPriority w:val="39"/>
    <w:unhideWhenUsed/>
    <w:qFormat/>
    <w:rsid w:val="00AE46C0"/>
    <w:pPr>
      <w:keepLines/>
      <w:spacing w:before="0" w:after="0"/>
      <w:ind w:left="0"/>
      <w:outlineLvl w:val="9"/>
    </w:pPr>
    <w:rPr>
      <w:rFonts w:eastAsia="Calibri" w:cs="Times New Roman"/>
      <w:b/>
      <w:bCs w:val="0"/>
      <w:caps w:val="0"/>
      <w:kern w:val="0"/>
      <w:lang w:val="en-US" w:eastAsia="en-US"/>
    </w:rPr>
  </w:style>
  <w:style w:type="table" w:customStyle="1" w:styleId="20">
    <w:name w:val="Сетка таблицы2"/>
    <w:basedOn w:val="a1"/>
    <w:next w:val="ad"/>
    <w:uiPriority w:val="59"/>
    <w:rsid w:val="00AE46C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List Paragraph"/>
    <w:basedOn w:val="a"/>
    <w:link w:val="af6"/>
    <w:uiPriority w:val="1"/>
    <w:qFormat/>
    <w:rsid w:val="008840BB"/>
    <w:pPr>
      <w:ind w:left="720"/>
      <w:contextualSpacing/>
    </w:pPr>
  </w:style>
  <w:style w:type="character" w:styleId="af7">
    <w:name w:val="Unresolved Mention"/>
    <w:basedOn w:val="a0"/>
    <w:uiPriority w:val="99"/>
    <w:semiHidden/>
    <w:unhideWhenUsed/>
    <w:rsid w:val="00C076D1"/>
    <w:rPr>
      <w:color w:val="605E5C"/>
      <w:shd w:val="clear" w:color="auto" w:fill="E1DFDD"/>
    </w:rPr>
  </w:style>
  <w:style w:type="character" w:styleId="af8">
    <w:name w:val="FollowedHyperlink"/>
    <w:basedOn w:val="a0"/>
    <w:semiHidden/>
    <w:unhideWhenUsed/>
    <w:rsid w:val="00C076D1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05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5D23"/>
    <w:rPr>
      <w:rFonts w:ascii="Courier New" w:hAnsi="Courier New" w:cs="Courier New"/>
      <w:sz w:val="20"/>
      <w:szCs w:val="20"/>
    </w:rPr>
  </w:style>
  <w:style w:type="paragraph" w:styleId="22">
    <w:name w:val="toc 2"/>
    <w:basedOn w:val="af1"/>
    <w:next w:val="a"/>
    <w:autoRedefine/>
    <w:uiPriority w:val="39"/>
    <w:unhideWhenUsed/>
    <w:rsid w:val="006278F8"/>
    <w:rPr>
      <w:rFonts w:cstheme="minorHAnsi"/>
      <w:szCs w:val="20"/>
    </w:rPr>
  </w:style>
  <w:style w:type="paragraph" w:styleId="30">
    <w:name w:val="toc 3"/>
    <w:basedOn w:val="af1"/>
    <w:next w:val="a"/>
    <w:autoRedefine/>
    <w:uiPriority w:val="39"/>
    <w:unhideWhenUsed/>
    <w:rsid w:val="006278F8"/>
    <w:rPr>
      <w:rFonts w:cstheme="minorHAnsi"/>
      <w:iCs/>
      <w:szCs w:val="20"/>
    </w:rPr>
  </w:style>
  <w:style w:type="paragraph" w:styleId="40">
    <w:name w:val="toc 4"/>
    <w:basedOn w:val="a"/>
    <w:next w:val="a"/>
    <w:autoRedefine/>
    <w:unhideWhenUsed/>
    <w:rsid w:val="001058A1"/>
    <w:pPr>
      <w:ind w:left="84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nhideWhenUsed/>
    <w:rsid w:val="001058A1"/>
    <w:pPr>
      <w:ind w:left="1120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nhideWhenUsed/>
    <w:rsid w:val="001058A1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nhideWhenUsed/>
    <w:rsid w:val="001058A1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nhideWhenUsed/>
    <w:rsid w:val="001058A1"/>
    <w:pPr>
      <w:ind w:left="1960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nhideWhenUsed/>
    <w:rsid w:val="001058A1"/>
    <w:pPr>
      <w:ind w:left="2240"/>
    </w:pPr>
    <w:rPr>
      <w:rFonts w:asciiTheme="minorHAnsi" w:hAnsiTheme="minorHAnsi" w:cstheme="minorHAnsi"/>
      <w:sz w:val="18"/>
      <w:szCs w:val="18"/>
    </w:rPr>
  </w:style>
  <w:style w:type="paragraph" w:styleId="af9">
    <w:name w:val="TOC Heading"/>
    <w:basedOn w:val="1"/>
    <w:next w:val="a"/>
    <w:uiPriority w:val="39"/>
    <w:unhideWhenUsed/>
    <w:qFormat/>
    <w:rsid w:val="001058A1"/>
    <w:pPr>
      <w:keepLines/>
      <w:spacing w:after="0" w:line="259" w:lineRule="auto"/>
      <w:ind w:left="0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</w:rPr>
  </w:style>
  <w:style w:type="character" w:styleId="afa">
    <w:name w:val="Strong"/>
    <w:basedOn w:val="a0"/>
    <w:qFormat/>
    <w:rsid w:val="00EB7049"/>
    <w:rPr>
      <w:b/>
      <w:bCs/>
    </w:rPr>
  </w:style>
  <w:style w:type="character" w:styleId="afb">
    <w:name w:val="Subtle Emphasis"/>
    <w:basedOn w:val="a0"/>
    <w:uiPriority w:val="19"/>
    <w:qFormat/>
    <w:rsid w:val="00EB7049"/>
    <w:rPr>
      <w:i/>
      <w:iCs/>
      <w:color w:val="404040" w:themeColor="text1" w:themeTint="BF"/>
    </w:rPr>
  </w:style>
  <w:style w:type="paragraph" w:customStyle="1" w:styleId="14">
    <w:name w:val="Раздел1 (ГОСТ)"/>
    <w:basedOn w:val="1"/>
    <w:next w:val="af1"/>
    <w:link w:val="15"/>
    <w:qFormat/>
    <w:rsid w:val="00206312"/>
    <w:pPr>
      <w:spacing w:before="0" w:after="0"/>
      <w:ind w:left="0" w:firstLine="709"/>
    </w:pPr>
    <w:rPr>
      <w:b/>
      <w:szCs w:val="28"/>
    </w:rPr>
  </w:style>
  <w:style w:type="paragraph" w:customStyle="1" w:styleId="afc">
    <w:name w:val="Подраздел (ГОСТ)"/>
    <w:basedOn w:val="2"/>
    <w:next w:val="af1"/>
    <w:link w:val="afd"/>
    <w:qFormat/>
    <w:rsid w:val="0097766C"/>
    <w:pPr>
      <w:ind w:left="0" w:firstLine="709"/>
      <w:jc w:val="left"/>
    </w:pPr>
    <w:rPr>
      <w:caps w:val="0"/>
      <w:color w:val="auto"/>
      <w:u w:val="none"/>
    </w:rPr>
  </w:style>
  <w:style w:type="character" w:customStyle="1" w:styleId="15">
    <w:name w:val="Раздел1 (ГОСТ) Знак"/>
    <w:basedOn w:val="10"/>
    <w:link w:val="14"/>
    <w:rsid w:val="00206312"/>
    <w:rPr>
      <w:rFonts w:cs="Arial"/>
      <w:b/>
      <w:bCs/>
      <w:caps/>
      <w:kern w:val="32"/>
      <w:szCs w:val="32"/>
    </w:rPr>
  </w:style>
  <w:style w:type="paragraph" w:customStyle="1" w:styleId="af1">
    <w:name w:val="Обычный (ГОСТ)"/>
    <w:basedOn w:val="afe"/>
    <w:link w:val="aff"/>
    <w:qFormat/>
    <w:rsid w:val="001544D1"/>
    <w:pPr>
      <w:ind w:left="0" w:firstLine="709"/>
      <w:jc w:val="both"/>
    </w:pPr>
  </w:style>
  <w:style w:type="character" w:customStyle="1" w:styleId="afd">
    <w:name w:val="Подраздел (ГОСТ) Знак"/>
    <w:basedOn w:val="a0"/>
    <w:link w:val="afc"/>
    <w:rsid w:val="0097766C"/>
    <w:rPr>
      <w:b/>
      <w:bCs/>
      <w:iCs/>
      <w:szCs w:val="28"/>
      <w:lang w:eastAsia="zh-CN"/>
    </w:rPr>
  </w:style>
  <w:style w:type="paragraph" w:styleId="aff0">
    <w:name w:val="Subtitle"/>
    <w:basedOn w:val="a"/>
    <w:next w:val="a"/>
    <w:link w:val="aff1"/>
    <w:qFormat/>
    <w:rsid w:val="00664F1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f1">
    <w:name w:val="Подзаголовок Знак"/>
    <w:basedOn w:val="a0"/>
    <w:link w:val="aff0"/>
    <w:rsid w:val="00664F18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customStyle="1" w:styleId="aff2">
    <w:name w:val="Оглавление гост"/>
    <w:basedOn w:val="11"/>
    <w:next w:val="af1"/>
    <w:link w:val="aff3"/>
    <w:qFormat/>
    <w:rsid w:val="007F7542"/>
    <w:rPr>
      <w:b/>
      <w:bCs w:val="0"/>
      <w:szCs w:val="28"/>
    </w:rPr>
  </w:style>
  <w:style w:type="character" w:customStyle="1" w:styleId="aff">
    <w:name w:val="Обычный (ГОСТ) Знак"/>
    <w:basedOn w:val="afd"/>
    <w:link w:val="af1"/>
    <w:rsid w:val="001544D1"/>
    <w:rPr>
      <w:b w:val="0"/>
      <w:bCs w:val="0"/>
      <w:iCs w:val="0"/>
      <w:szCs w:val="28"/>
      <w:lang w:eastAsia="zh-CN"/>
    </w:rPr>
  </w:style>
  <w:style w:type="paragraph" w:styleId="afe">
    <w:name w:val="Normal Indent"/>
    <w:basedOn w:val="a"/>
    <w:semiHidden/>
    <w:unhideWhenUsed/>
    <w:rsid w:val="001544D1"/>
    <w:pPr>
      <w:ind w:left="720"/>
    </w:pPr>
  </w:style>
  <w:style w:type="character" w:customStyle="1" w:styleId="12">
    <w:name w:val="Оглавление 1 Знак"/>
    <w:basedOn w:val="a0"/>
    <w:link w:val="11"/>
    <w:uiPriority w:val="39"/>
    <w:rsid w:val="006278F8"/>
    <w:rPr>
      <w:rFonts w:cstheme="minorHAnsi"/>
      <w:bCs/>
      <w:caps/>
      <w:szCs w:val="20"/>
    </w:rPr>
  </w:style>
  <w:style w:type="character" w:customStyle="1" w:styleId="aff3">
    <w:name w:val="Оглавление гост Знак"/>
    <w:basedOn w:val="12"/>
    <w:link w:val="aff2"/>
    <w:rsid w:val="007F7542"/>
    <w:rPr>
      <w:rFonts w:asciiTheme="minorHAnsi" w:hAnsiTheme="minorHAnsi" w:cstheme="minorHAnsi"/>
      <w:b/>
      <w:bCs w:val="0"/>
      <w:caps/>
      <w:sz w:val="20"/>
      <w:szCs w:val="28"/>
    </w:rPr>
  </w:style>
  <w:style w:type="character" w:customStyle="1" w:styleId="product-summarycaption">
    <w:name w:val="product-summary__caption"/>
    <w:basedOn w:val="a0"/>
    <w:rsid w:val="00583C24"/>
  </w:style>
  <w:style w:type="character" w:styleId="aff4">
    <w:name w:val="Placeholder Text"/>
    <w:basedOn w:val="a0"/>
    <w:uiPriority w:val="99"/>
    <w:semiHidden/>
    <w:rsid w:val="00C412D9"/>
    <w:rPr>
      <w:color w:val="808080"/>
    </w:rPr>
  </w:style>
  <w:style w:type="character" w:customStyle="1" w:styleId="af6">
    <w:name w:val="Абзац списка Знак"/>
    <w:basedOn w:val="a0"/>
    <w:link w:val="af5"/>
    <w:uiPriority w:val="1"/>
    <w:locked/>
    <w:rsid w:val="00146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59368">
          <w:marLeft w:val="0"/>
          <w:marRight w:val="0"/>
          <w:marTop w:val="375"/>
          <w:marBottom w:val="0"/>
          <w:divBdr>
            <w:top w:val="single" w:sz="6" w:space="0" w:color="464744"/>
            <w:left w:val="single" w:sz="6" w:space="0" w:color="464744"/>
            <w:bottom w:val="single" w:sz="6" w:space="0" w:color="464744"/>
            <w:right w:val="single" w:sz="6" w:space="0" w:color="464744"/>
          </w:divBdr>
        </w:div>
        <w:div w:id="1634721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464744"/>
            <w:bottom w:val="single" w:sz="6" w:space="11" w:color="464744"/>
            <w:right w:val="single" w:sz="6" w:space="11" w:color="464744"/>
          </w:divBdr>
        </w:div>
        <w:div w:id="1663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3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9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8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9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8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ralisan\Documents\&#1053;&#1072;&#1089;&#1090;&#1088;&#1072;&#1080;&#1074;&#1072;&#1077;&#1084;&#1099;&#1077;%20&#1096;&#1072;&#1073;&#1083;&#1086;&#1085;&#1099;%20Office\lab_temp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1422A-3740-4B52-827D-D924EA413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lab_temp.dotx</Template>
  <TotalTime>4</TotalTime>
  <Pages>6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systemsight</dc:creator>
  <cp:lastModifiedBy>Липский Григорий Васильевич</cp:lastModifiedBy>
  <cp:revision>5</cp:revision>
  <cp:lastPrinted>2022-12-23T10:33:00Z</cp:lastPrinted>
  <dcterms:created xsi:type="dcterms:W3CDTF">2023-02-28T00:20:00Z</dcterms:created>
  <dcterms:modified xsi:type="dcterms:W3CDTF">2024-03-05T20:51:00Z</dcterms:modified>
</cp:coreProperties>
</file>